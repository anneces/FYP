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923" w:type="dxa"/>
        <w:tblInd w:w="-34" w:type="dxa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7513"/>
      </w:tblGrid>
      <w:tr w:rsidR="00974C8A" w:rsidRPr="00156B33" w14:paraId="44DB0D59" w14:textId="77777777" w:rsidTr="00FB6013">
        <w:trPr>
          <w:trHeight w:val="367"/>
        </w:trPr>
        <w:tc>
          <w:tcPr>
            <w:tcW w:w="992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4ACD103" w14:textId="77777777" w:rsidR="00974C8A" w:rsidRPr="00974C8A" w:rsidRDefault="00974C8A" w:rsidP="00974C8A">
            <w:pPr>
              <w:pStyle w:val="Heading2"/>
              <w:jc w:val="center"/>
              <w:rPr>
                <w:rStyle w:val="Body"/>
                <w:rFonts w:asciiTheme="minorHAnsi" w:hAnsiTheme="minorHAnsi"/>
                <w:sz w:val="28"/>
              </w:rPr>
            </w:pPr>
            <w:r w:rsidRPr="00156B33">
              <w:rPr>
                <w:rFonts w:asciiTheme="minorHAnsi" w:hAnsiTheme="minorHAnsi"/>
              </w:rPr>
              <w:t>USE CASE SPECIFICATION</w:t>
            </w:r>
          </w:p>
        </w:tc>
      </w:tr>
      <w:tr w:rsidR="00F97123" w:rsidRPr="00156B33" w14:paraId="3082E49B" w14:textId="77777777" w:rsidTr="00FB6013">
        <w:trPr>
          <w:trHeight w:val="720"/>
        </w:trPr>
        <w:tc>
          <w:tcPr>
            <w:tcW w:w="2410" w:type="dxa"/>
            <w:tcBorders>
              <w:top w:val="single" w:sz="4" w:space="0" w:color="auto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vAlign w:val="center"/>
          </w:tcPr>
          <w:p w14:paraId="229BDE15" w14:textId="77777777" w:rsidR="00F97123" w:rsidRPr="00156B33" w:rsidRDefault="00F97123" w:rsidP="00156B33">
            <w:pPr>
              <w:pStyle w:val="Heading3"/>
              <w:numPr>
                <w:ilvl w:val="0"/>
                <w:numId w:val="28"/>
              </w:num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156B33">
              <w:rPr>
                <w:rFonts w:asciiTheme="minorHAnsi" w:hAnsiTheme="minorHAnsi"/>
                <w:b w:val="0"/>
                <w:sz w:val="22"/>
                <w:szCs w:val="22"/>
              </w:rPr>
              <w:t>Use Case Name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 w:themeFill="background2"/>
            <w:vAlign w:val="center"/>
          </w:tcPr>
          <w:p w14:paraId="50A3A1CC" w14:textId="1F3DCB47" w:rsidR="00F97123" w:rsidRPr="0064307C" w:rsidRDefault="00C10ED4" w:rsidP="0064307C">
            <w:pPr>
              <w:rPr>
                <w:rStyle w:val="Body"/>
                <w:rFonts w:asciiTheme="minorHAnsi" w:hAnsiTheme="minorHAnsi"/>
                <w:sz w:val="22"/>
                <w:szCs w:val="22"/>
              </w:rPr>
            </w:pPr>
            <w:r>
              <w:rPr>
                <w:rStyle w:val="Body"/>
                <w:rFonts w:asciiTheme="minorHAnsi" w:hAnsiTheme="minorHAnsi"/>
                <w:sz w:val="22"/>
                <w:szCs w:val="22"/>
              </w:rPr>
              <w:t xml:space="preserve">Register/Sign-up Event </w:t>
            </w:r>
          </w:p>
        </w:tc>
      </w:tr>
      <w:tr w:rsidR="00F97123" w:rsidRPr="00156B33" w14:paraId="0A9EE966" w14:textId="77777777" w:rsidTr="007B5D8D">
        <w:trPr>
          <w:trHeight w:val="720"/>
        </w:trPr>
        <w:tc>
          <w:tcPr>
            <w:tcW w:w="2410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vAlign w:val="center"/>
          </w:tcPr>
          <w:p w14:paraId="2888CB74" w14:textId="77777777" w:rsidR="00F97123" w:rsidRPr="00156B33" w:rsidRDefault="00F97123" w:rsidP="00156B33">
            <w:pPr>
              <w:pStyle w:val="Heading3"/>
              <w:numPr>
                <w:ilvl w:val="0"/>
                <w:numId w:val="28"/>
              </w:num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156B33">
              <w:rPr>
                <w:rFonts w:asciiTheme="minorHAnsi" w:hAnsiTheme="minorHAnsi"/>
                <w:b w:val="0"/>
                <w:sz w:val="22"/>
                <w:szCs w:val="22"/>
              </w:rPr>
              <w:t>Brief Description</w:t>
            </w:r>
          </w:p>
        </w:tc>
        <w:tc>
          <w:tcPr>
            <w:tcW w:w="7513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 w:themeFill="background2"/>
            <w:vAlign w:val="center"/>
          </w:tcPr>
          <w:p w14:paraId="22F1DD03" w14:textId="77777777" w:rsidR="00BD197A" w:rsidRPr="00BD197A" w:rsidRDefault="00BD197A" w:rsidP="00BD197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</w:rPr>
            </w:pPr>
          </w:p>
          <w:p w14:paraId="33B87496" w14:textId="47D51503" w:rsidR="00BD197A" w:rsidRPr="00BD197A" w:rsidRDefault="00C10ED4" w:rsidP="00BD197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 xml:space="preserve">This use case enables the user to register or sign-up for an event that they are keen to attend. The user must be successfully logged into the CMP before register or signing up for an event. </w:t>
            </w:r>
          </w:p>
          <w:p w14:paraId="465D76AF" w14:textId="77777777" w:rsidR="00F97123" w:rsidRPr="0064307C" w:rsidRDefault="00F97123" w:rsidP="0064307C">
            <w:pPr>
              <w:autoSpaceDE w:val="0"/>
              <w:autoSpaceDN w:val="0"/>
              <w:adjustRightInd w:val="0"/>
              <w:rPr>
                <w:rStyle w:val="Body"/>
                <w:rFonts w:asciiTheme="minorHAnsi" w:hAnsiTheme="minorHAnsi" w:cs="Calibri"/>
                <w:color w:val="000000"/>
                <w:sz w:val="24"/>
              </w:rPr>
            </w:pPr>
          </w:p>
        </w:tc>
      </w:tr>
      <w:tr w:rsidR="00156B33" w:rsidRPr="00156B33" w14:paraId="1D8318CD" w14:textId="77777777" w:rsidTr="00720F06">
        <w:trPr>
          <w:trHeight w:val="720"/>
        </w:trPr>
        <w:tc>
          <w:tcPr>
            <w:tcW w:w="9923" w:type="dxa"/>
            <w:gridSpan w:val="2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vAlign w:val="center"/>
          </w:tcPr>
          <w:p w14:paraId="0D6CAF05" w14:textId="77777777" w:rsidR="00156B33" w:rsidRPr="0064307C" w:rsidRDefault="00156B33" w:rsidP="0064307C">
            <w:pPr>
              <w:pStyle w:val="Heading3"/>
              <w:numPr>
                <w:ilvl w:val="0"/>
                <w:numId w:val="28"/>
              </w:numPr>
              <w:rPr>
                <w:rStyle w:val="Body"/>
                <w:rFonts w:asciiTheme="minorHAnsi" w:hAnsiTheme="minorHAnsi"/>
                <w:b w:val="0"/>
                <w:sz w:val="22"/>
                <w:szCs w:val="22"/>
              </w:rPr>
            </w:pPr>
            <w:r w:rsidRPr="0064307C">
              <w:rPr>
                <w:rFonts w:asciiTheme="minorHAnsi" w:hAnsiTheme="minorHAnsi"/>
                <w:b w:val="0"/>
                <w:sz w:val="22"/>
                <w:szCs w:val="22"/>
              </w:rPr>
              <w:t>Actors</w:t>
            </w:r>
          </w:p>
        </w:tc>
      </w:tr>
      <w:tr w:rsidR="00156B33" w:rsidRPr="00156B33" w14:paraId="29195526" w14:textId="77777777" w:rsidTr="007B5D8D">
        <w:trPr>
          <w:trHeight w:val="720"/>
        </w:trPr>
        <w:tc>
          <w:tcPr>
            <w:tcW w:w="2410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vAlign w:val="center"/>
          </w:tcPr>
          <w:p w14:paraId="495B3CF9" w14:textId="77777777" w:rsidR="00156B33" w:rsidRPr="00156B33" w:rsidRDefault="00156B33" w:rsidP="00156B33">
            <w:pPr>
              <w:pStyle w:val="Heading3"/>
              <w:numPr>
                <w:ilvl w:val="1"/>
                <w:numId w:val="28"/>
              </w:num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156B33">
              <w:rPr>
                <w:rFonts w:asciiTheme="minorHAnsi" w:hAnsiTheme="minorHAnsi"/>
                <w:b w:val="0"/>
                <w:sz w:val="22"/>
                <w:szCs w:val="22"/>
              </w:rPr>
              <w:t>Primary Actor/s</w:t>
            </w:r>
          </w:p>
        </w:tc>
        <w:tc>
          <w:tcPr>
            <w:tcW w:w="7513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 w:themeFill="background2"/>
            <w:vAlign w:val="center"/>
          </w:tcPr>
          <w:p w14:paraId="4C3F07C1" w14:textId="11A95AE8" w:rsidR="00156B33" w:rsidRPr="00BD197A" w:rsidRDefault="009E77F2" w:rsidP="004D1E4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Start-up Founder, Alumni</w:t>
            </w:r>
          </w:p>
        </w:tc>
      </w:tr>
      <w:tr w:rsidR="00156B33" w:rsidRPr="00156B33" w14:paraId="4CB7FBB8" w14:textId="77777777" w:rsidTr="007B5D8D">
        <w:trPr>
          <w:trHeight w:val="720"/>
        </w:trPr>
        <w:tc>
          <w:tcPr>
            <w:tcW w:w="2410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vAlign w:val="center"/>
          </w:tcPr>
          <w:p w14:paraId="4BE46B12" w14:textId="77777777" w:rsidR="00156B33" w:rsidRPr="00156B33" w:rsidRDefault="00156B33" w:rsidP="001621BD">
            <w:pPr>
              <w:pStyle w:val="Heading3"/>
              <w:numPr>
                <w:ilvl w:val="1"/>
                <w:numId w:val="28"/>
              </w:num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156B33">
              <w:rPr>
                <w:rFonts w:asciiTheme="minorHAnsi" w:hAnsiTheme="minorHAnsi"/>
                <w:b w:val="0"/>
                <w:sz w:val="22"/>
                <w:szCs w:val="22"/>
              </w:rPr>
              <w:t>Secondary Actor</w:t>
            </w:r>
            <w:r w:rsidR="0064307C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 w:rsidRPr="00156B33">
              <w:rPr>
                <w:rFonts w:asciiTheme="minorHAnsi" w:hAnsiTheme="minorHAnsi"/>
                <w:b w:val="0"/>
                <w:sz w:val="22"/>
                <w:szCs w:val="22"/>
              </w:rPr>
              <w:t>s</w:t>
            </w:r>
          </w:p>
        </w:tc>
        <w:tc>
          <w:tcPr>
            <w:tcW w:w="7513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 w:themeFill="background2"/>
            <w:vAlign w:val="center"/>
          </w:tcPr>
          <w:p w14:paraId="14EC6A55" w14:textId="1B5494E8" w:rsidR="00156B33" w:rsidRPr="00892FF2" w:rsidRDefault="009E77F2" w:rsidP="00892FF2">
            <w:r>
              <w:t>Admin</w:t>
            </w:r>
          </w:p>
        </w:tc>
      </w:tr>
      <w:tr w:rsidR="00156B33" w:rsidRPr="00156B33" w14:paraId="2C6038BA" w14:textId="77777777" w:rsidTr="00654539">
        <w:trPr>
          <w:trHeight w:val="720"/>
        </w:trPr>
        <w:tc>
          <w:tcPr>
            <w:tcW w:w="9923" w:type="dxa"/>
            <w:gridSpan w:val="2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vAlign w:val="center"/>
          </w:tcPr>
          <w:p w14:paraId="4940AE91" w14:textId="77777777" w:rsidR="00156B33" w:rsidRPr="0064307C" w:rsidRDefault="00156B33" w:rsidP="0064307C">
            <w:pPr>
              <w:pStyle w:val="Heading3"/>
              <w:numPr>
                <w:ilvl w:val="0"/>
                <w:numId w:val="28"/>
              </w:num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4307C">
              <w:rPr>
                <w:rFonts w:asciiTheme="minorHAnsi" w:hAnsiTheme="minorHAnsi"/>
                <w:b w:val="0"/>
                <w:sz w:val="22"/>
                <w:szCs w:val="22"/>
              </w:rPr>
              <w:t>Flow of Events</w:t>
            </w:r>
          </w:p>
          <w:p w14:paraId="5175B9A8" w14:textId="77777777" w:rsidR="00156B33" w:rsidRPr="0064307C" w:rsidRDefault="00156B33" w:rsidP="0064307C">
            <w:pPr>
              <w:rPr>
                <w:rStyle w:val="Body"/>
                <w:rFonts w:asciiTheme="minorHAnsi" w:hAnsiTheme="minorHAnsi"/>
                <w:sz w:val="22"/>
                <w:szCs w:val="22"/>
              </w:rPr>
            </w:pPr>
          </w:p>
        </w:tc>
      </w:tr>
      <w:tr w:rsidR="00156B33" w:rsidRPr="00156B33" w14:paraId="286AD28F" w14:textId="77777777" w:rsidTr="006A0DFB">
        <w:trPr>
          <w:trHeight w:val="720"/>
        </w:trPr>
        <w:tc>
          <w:tcPr>
            <w:tcW w:w="9923" w:type="dxa"/>
            <w:gridSpan w:val="2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vAlign w:val="center"/>
          </w:tcPr>
          <w:p w14:paraId="026CF11F" w14:textId="77777777" w:rsidR="00156B33" w:rsidRPr="0064307C" w:rsidRDefault="00C658CD" w:rsidP="0064307C">
            <w:pPr>
              <w:pStyle w:val="Heading3"/>
              <w:numPr>
                <w:ilvl w:val="1"/>
                <w:numId w:val="28"/>
              </w:numPr>
              <w:rPr>
                <w:rStyle w:val="Body"/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Main</w:t>
            </w:r>
            <w:r w:rsidR="00156B33" w:rsidRPr="0064307C">
              <w:rPr>
                <w:rFonts w:asciiTheme="minorHAnsi" w:hAnsiTheme="minorHAnsi"/>
                <w:b w:val="0"/>
                <w:sz w:val="22"/>
                <w:szCs w:val="22"/>
              </w:rPr>
              <w:t xml:space="preserve"> Flow</w:t>
            </w:r>
            <w:r w:rsidR="00044E8B">
              <w:rPr>
                <w:rFonts w:asciiTheme="minorHAnsi" w:hAnsiTheme="minorHAnsi"/>
                <w:b w:val="0"/>
                <w:sz w:val="22"/>
                <w:szCs w:val="22"/>
              </w:rPr>
              <w:t xml:space="preserve"> (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MF</w:t>
            </w:r>
            <w:r w:rsidR="00044E8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</w:p>
        </w:tc>
      </w:tr>
      <w:tr w:rsidR="00156B33" w:rsidRPr="00156B33" w14:paraId="7AC0B72D" w14:textId="77777777" w:rsidTr="007B5D8D">
        <w:trPr>
          <w:trHeight w:val="720"/>
        </w:trPr>
        <w:tc>
          <w:tcPr>
            <w:tcW w:w="2410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vAlign w:val="center"/>
          </w:tcPr>
          <w:p w14:paraId="251C7672" w14:textId="77777777" w:rsidR="00156B33" w:rsidRPr="00156B33" w:rsidRDefault="00156B33" w:rsidP="00156B33">
            <w:pPr>
              <w:pStyle w:val="Heading3"/>
              <w:numPr>
                <w:ilvl w:val="2"/>
                <w:numId w:val="28"/>
              </w:num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7513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 w:themeFill="background2"/>
            <w:vAlign w:val="center"/>
          </w:tcPr>
          <w:p w14:paraId="4FF8AA43" w14:textId="0390572D" w:rsidR="0064307C" w:rsidRDefault="00EB2A48" w:rsidP="0064307C">
            <w:pPr>
              <w:rPr>
                <w:rStyle w:val="Body"/>
                <w:rFonts w:asciiTheme="minorHAnsi" w:hAnsiTheme="minorHAnsi"/>
                <w:sz w:val="22"/>
                <w:szCs w:val="22"/>
              </w:rPr>
            </w:pPr>
            <w:r>
              <w:rPr>
                <w:rStyle w:val="Body"/>
                <w:rFonts w:asciiTheme="minorHAnsi" w:hAnsiTheme="minorHAnsi"/>
                <w:sz w:val="22"/>
                <w:szCs w:val="22"/>
              </w:rPr>
              <w:t xml:space="preserve">DISPLAY EVENT </w:t>
            </w:r>
          </w:p>
          <w:p w14:paraId="11A8A4AF" w14:textId="77777777" w:rsidR="004D1E4B" w:rsidRDefault="004D1E4B" w:rsidP="0064307C">
            <w:pPr>
              <w:rPr>
                <w:rStyle w:val="Body"/>
                <w:rFonts w:asciiTheme="minorHAnsi" w:hAnsiTheme="minorHAnsi"/>
                <w:sz w:val="22"/>
                <w:szCs w:val="22"/>
              </w:rPr>
            </w:pPr>
          </w:p>
          <w:p w14:paraId="0DC286F9" w14:textId="37163DCF" w:rsidR="00156B33" w:rsidRPr="0064307C" w:rsidRDefault="009E77F2" w:rsidP="00892FF2">
            <w:pPr>
              <w:rPr>
                <w:rStyle w:val="Body"/>
                <w:rFonts w:asciiTheme="minorHAnsi" w:hAnsiTheme="minorHAnsi"/>
                <w:sz w:val="22"/>
                <w:szCs w:val="22"/>
              </w:rPr>
            </w:pPr>
            <w:r>
              <w:rPr>
                <w:rStyle w:val="Body"/>
                <w:rFonts w:asciiTheme="minorHAnsi" w:hAnsiTheme="minorHAnsi"/>
                <w:sz w:val="22"/>
                <w:szCs w:val="22"/>
              </w:rPr>
              <w:t xml:space="preserve">The use case begins with the system displaying all the events to the user.  </w:t>
            </w:r>
          </w:p>
        </w:tc>
      </w:tr>
      <w:tr w:rsidR="00156B33" w:rsidRPr="00156B33" w14:paraId="6FD47EB7" w14:textId="77777777" w:rsidTr="007B5D8D">
        <w:trPr>
          <w:trHeight w:val="720"/>
        </w:trPr>
        <w:tc>
          <w:tcPr>
            <w:tcW w:w="2410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vAlign w:val="center"/>
          </w:tcPr>
          <w:p w14:paraId="4E402671" w14:textId="77777777" w:rsidR="00156B33" w:rsidRPr="00156B33" w:rsidRDefault="00156B33" w:rsidP="00156B33">
            <w:pPr>
              <w:pStyle w:val="Heading3"/>
              <w:numPr>
                <w:ilvl w:val="2"/>
                <w:numId w:val="28"/>
              </w:num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7513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 w:themeFill="background2"/>
            <w:vAlign w:val="center"/>
          </w:tcPr>
          <w:p w14:paraId="0E0FA8E0" w14:textId="35A75FEB" w:rsidR="004D1E4B" w:rsidRDefault="00542779" w:rsidP="004D1E4B">
            <w:pPr>
              <w:rPr>
                <w:rStyle w:val="Body"/>
                <w:rFonts w:asciiTheme="minorHAnsi" w:hAnsiTheme="minorHAnsi"/>
                <w:sz w:val="22"/>
                <w:szCs w:val="22"/>
              </w:rPr>
            </w:pPr>
            <w:r>
              <w:rPr>
                <w:rStyle w:val="Body"/>
                <w:rFonts w:asciiTheme="minorHAnsi" w:hAnsiTheme="minorHAnsi"/>
                <w:sz w:val="22"/>
                <w:szCs w:val="22"/>
              </w:rPr>
              <w:t xml:space="preserve">SELECT EVENTS. </w:t>
            </w:r>
          </w:p>
          <w:p w14:paraId="09CE5B77" w14:textId="77777777" w:rsidR="004D1E4B" w:rsidRDefault="004D1E4B" w:rsidP="004D1E4B">
            <w:pPr>
              <w:rPr>
                <w:rStyle w:val="Body"/>
                <w:rFonts w:asciiTheme="minorHAnsi" w:hAnsiTheme="minorHAnsi"/>
                <w:sz w:val="22"/>
                <w:szCs w:val="22"/>
              </w:rPr>
            </w:pPr>
          </w:p>
          <w:p w14:paraId="4C979FA6" w14:textId="4396F28E" w:rsidR="00156B33" w:rsidRPr="0064307C" w:rsidRDefault="00EB2A48" w:rsidP="0064307C">
            <w:pPr>
              <w:rPr>
                <w:rStyle w:val="Body"/>
                <w:rFonts w:asciiTheme="minorHAnsi" w:hAnsiTheme="minorHAnsi"/>
                <w:sz w:val="22"/>
                <w:szCs w:val="22"/>
              </w:rPr>
            </w:pPr>
            <w:r>
              <w:rPr>
                <w:rStyle w:val="Body"/>
                <w:rFonts w:asciiTheme="minorHAnsi" w:hAnsiTheme="minorHAnsi"/>
                <w:sz w:val="22"/>
                <w:szCs w:val="22"/>
              </w:rPr>
              <w:t>The user selects an event that they are interested to attend.</w:t>
            </w:r>
          </w:p>
        </w:tc>
      </w:tr>
      <w:tr w:rsidR="00EB2A48" w:rsidRPr="00156B33" w14:paraId="69B70E50" w14:textId="77777777" w:rsidTr="007B5D8D">
        <w:trPr>
          <w:trHeight w:val="720"/>
        </w:trPr>
        <w:tc>
          <w:tcPr>
            <w:tcW w:w="2410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vAlign w:val="center"/>
          </w:tcPr>
          <w:p w14:paraId="7D345E84" w14:textId="77777777" w:rsidR="00EB2A48" w:rsidRPr="00156B33" w:rsidRDefault="00EB2A48" w:rsidP="00156B33">
            <w:pPr>
              <w:pStyle w:val="Heading3"/>
              <w:numPr>
                <w:ilvl w:val="2"/>
                <w:numId w:val="28"/>
              </w:num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7513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 w:themeFill="background2"/>
            <w:vAlign w:val="center"/>
          </w:tcPr>
          <w:p w14:paraId="32AC99C0" w14:textId="32951C45" w:rsidR="00EB2A48" w:rsidRDefault="00EB2A48" w:rsidP="004D1E4B">
            <w:pPr>
              <w:rPr>
                <w:rStyle w:val="Body"/>
                <w:rFonts w:asciiTheme="minorHAnsi" w:hAnsiTheme="minorHAnsi"/>
                <w:sz w:val="22"/>
                <w:szCs w:val="22"/>
              </w:rPr>
            </w:pPr>
            <w:r>
              <w:rPr>
                <w:rStyle w:val="Body"/>
                <w:rFonts w:asciiTheme="minorHAnsi" w:hAnsiTheme="minorHAnsi"/>
                <w:sz w:val="22"/>
                <w:szCs w:val="22"/>
              </w:rPr>
              <w:t>DISPLAY EVENT DETAILS</w:t>
            </w:r>
            <w:r w:rsidR="00542779">
              <w:rPr>
                <w:rStyle w:val="Body"/>
                <w:rFonts w:asciiTheme="minorHAnsi" w:hAnsiTheme="minorHAnsi"/>
                <w:sz w:val="22"/>
                <w:szCs w:val="22"/>
              </w:rPr>
              <w:t>.</w:t>
            </w:r>
          </w:p>
          <w:p w14:paraId="0208110B" w14:textId="77777777" w:rsidR="00EB2A48" w:rsidRDefault="00EB2A48" w:rsidP="004D1E4B">
            <w:pPr>
              <w:rPr>
                <w:rStyle w:val="Body"/>
                <w:rFonts w:asciiTheme="minorHAnsi" w:hAnsiTheme="minorHAnsi"/>
                <w:sz w:val="22"/>
                <w:szCs w:val="22"/>
              </w:rPr>
            </w:pPr>
          </w:p>
          <w:p w14:paraId="5D1AD700" w14:textId="029BA658" w:rsidR="00EB2A48" w:rsidRDefault="00EB2A48" w:rsidP="004D1E4B">
            <w:pPr>
              <w:rPr>
                <w:rStyle w:val="Body"/>
                <w:rFonts w:asciiTheme="minorHAnsi" w:hAnsiTheme="minorHAnsi"/>
                <w:sz w:val="22"/>
                <w:szCs w:val="22"/>
              </w:rPr>
            </w:pPr>
            <w:r>
              <w:rPr>
                <w:rStyle w:val="Body"/>
                <w:rFonts w:asciiTheme="minorHAnsi" w:hAnsiTheme="minorHAnsi"/>
                <w:sz w:val="22"/>
                <w:szCs w:val="22"/>
              </w:rPr>
              <w:t xml:space="preserve">The system will display the events details such as speaker, topics covered, objectives and timing. </w:t>
            </w:r>
          </w:p>
        </w:tc>
      </w:tr>
      <w:tr w:rsidR="00EB2A48" w:rsidRPr="00156B33" w14:paraId="6F221E40" w14:textId="77777777" w:rsidTr="007B5D8D">
        <w:trPr>
          <w:trHeight w:val="720"/>
        </w:trPr>
        <w:tc>
          <w:tcPr>
            <w:tcW w:w="2410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vAlign w:val="center"/>
          </w:tcPr>
          <w:p w14:paraId="3A17AAD0" w14:textId="77777777" w:rsidR="00EB2A48" w:rsidRPr="00156B33" w:rsidRDefault="00EB2A48" w:rsidP="00156B33">
            <w:pPr>
              <w:pStyle w:val="Heading3"/>
              <w:numPr>
                <w:ilvl w:val="2"/>
                <w:numId w:val="28"/>
              </w:num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7513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 w:themeFill="background2"/>
            <w:vAlign w:val="center"/>
          </w:tcPr>
          <w:p w14:paraId="291C6B9C" w14:textId="702E12D3" w:rsidR="00542779" w:rsidRDefault="00542779" w:rsidP="004D1E4B">
            <w:pPr>
              <w:rPr>
                <w:rStyle w:val="Body"/>
                <w:rFonts w:asciiTheme="minorHAnsi" w:hAnsiTheme="minorHAnsi"/>
                <w:sz w:val="22"/>
                <w:szCs w:val="22"/>
              </w:rPr>
            </w:pPr>
            <w:r>
              <w:rPr>
                <w:rStyle w:val="Body"/>
                <w:rFonts w:asciiTheme="minorHAnsi" w:hAnsiTheme="minorHAnsi"/>
                <w:sz w:val="22"/>
                <w:szCs w:val="22"/>
              </w:rPr>
              <w:t>ENTER PERSONAL INFORMATION.</w:t>
            </w:r>
          </w:p>
          <w:p w14:paraId="33E78D82" w14:textId="77777777" w:rsidR="00542779" w:rsidRDefault="00542779" w:rsidP="004D1E4B">
            <w:pPr>
              <w:rPr>
                <w:rStyle w:val="Body"/>
                <w:rFonts w:asciiTheme="minorHAnsi" w:hAnsiTheme="minorHAnsi"/>
                <w:sz w:val="22"/>
                <w:szCs w:val="22"/>
              </w:rPr>
            </w:pPr>
          </w:p>
          <w:p w14:paraId="3900CF6B" w14:textId="2889DF00" w:rsidR="00EB2A48" w:rsidRDefault="00897E56" w:rsidP="004D1E4B">
            <w:pPr>
              <w:rPr>
                <w:rStyle w:val="Body"/>
                <w:rFonts w:asciiTheme="minorHAnsi" w:hAnsiTheme="minorHAnsi"/>
                <w:sz w:val="22"/>
                <w:szCs w:val="22"/>
              </w:rPr>
            </w:pPr>
            <w:r>
              <w:rPr>
                <w:rStyle w:val="Body"/>
                <w:rFonts w:asciiTheme="minorHAnsi" w:hAnsiTheme="minorHAnsi"/>
                <w:sz w:val="22"/>
                <w:szCs w:val="22"/>
              </w:rPr>
              <w:t>U</w:t>
            </w:r>
            <w:r w:rsidR="00542779">
              <w:rPr>
                <w:rStyle w:val="Body"/>
                <w:rFonts w:asciiTheme="minorHAnsi" w:hAnsiTheme="minorHAnsi"/>
                <w:sz w:val="22"/>
                <w:szCs w:val="22"/>
              </w:rPr>
              <w:t xml:space="preserve">ser provide their personal information to sign up/ register for the events. </w:t>
            </w:r>
            <w:r w:rsidR="00EB2A48">
              <w:rPr>
                <w:rStyle w:val="Body"/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</w:tr>
      <w:tr w:rsidR="00542779" w:rsidRPr="00156B33" w14:paraId="7E7EC05B" w14:textId="77777777" w:rsidTr="007B5D8D">
        <w:trPr>
          <w:trHeight w:val="720"/>
        </w:trPr>
        <w:tc>
          <w:tcPr>
            <w:tcW w:w="2410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vAlign w:val="center"/>
          </w:tcPr>
          <w:p w14:paraId="07D5E8B2" w14:textId="77777777" w:rsidR="00542779" w:rsidRPr="00156B33" w:rsidRDefault="00542779" w:rsidP="00156B33">
            <w:pPr>
              <w:pStyle w:val="Heading3"/>
              <w:numPr>
                <w:ilvl w:val="2"/>
                <w:numId w:val="28"/>
              </w:num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7513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 w:themeFill="background2"/>
            <w:vAlign w:val="center"/>
          </w:tcPr>
          <w:p w14:paraId="3DAF84B6" w14:textId="29B06C0E" w:rsidR="00542779" w:rsidRDefault="00542779" w:rsidP="004D1E4B">
            <w:pPr>
              <w:rPr>
                <w:rStyle w:val="Body"/>
                <w:rFonts w:asciiTheme="minorHAnsi" w:hAnsiTheme="minorHAnsi"/>
                <w:sz w:val="22"/>
                <w:szCs w:val="22"/>
              </w:rPr>
            </w:pPr>
            <w:r>
              <w:rPr>
                <w:rStyle w:val="Body"/>
                <w:rFonts w:asciiTheme="minorHAnsi" w:hAnsiTheme="minorHAnsi"/>
                <w:sz w:val="22"/>
                <w:szCs w:val="22"/>
              </w:rPr>
              <w:t>SIGNUP/ REGISTER SUCESSFUL.</w:t>
            </w:r>
          </w:p>
          <w:p w14:paraId="344CB9C0" w14:textId="72711FCE" w:rsidR="00542779" w:rsidRDefault="00542779" w:rsidP="004D1E4B">
            <w:pPr>
              <w:rPr>
                <w:rStyle w:val="Body"/>
                <w:rFonts w:asciiTheme="minorHAnsi" w:hAnsiTheme="minorHAnsi"/>
                <w:sz w:val="22"/>
                <w:szCs w:val="22"/>
              </w:rPr>
            </w:pPr>
            <w:r>
              <w:rPr>
                <w:rStyle w:val="Body"/>
                <w:rFonts w:asciiTheme="minorHAnsi" w:hAnsiTheme="minorHAnsi"/>
                <w:sz w:val="22"/>
                <w:szCs w:val="22"/>
              </w:rPr>
              <w:t>The system will display a confirmation message on the screen</w:t>
            </w:r>
            <w:r w:rsidR="00AA2C6A">
              <w:rPr>
                <w:rStyle w:val="Body"/>
                <w:rFonts w:asciiTheme="minorHAnsi" w:hAnsiTheme="minorHAnsi"/>
                <w:sz w:val="22"/>
                <w:szCs w:val="22"/>
              </w:rPr>
              <w:t xml:space="preserve"> to confirm their registration</w:t>
            </w:r>
            <w:r>
              <w:rPr>
                <w:rStyle w:val="Body"/>
                <w:rFonts w:asciiTheme="minorHAnsi" w:hAnsiTheme="minorHAnsi"/>
                <w:sz w:val="22"/>
                <w:szCs w:val="22"/>
              </w:rPr>
              <w:t xml:space="preserve">. The use case ends. </w:t>
            </w:r>
          </w:p>
        </w:tc>
      </w:tr>
      <w:tr w:rsidR="00156B33" w:rsidRPr="00156B33" w14:paraId="2770CFB5" w14:textId="77777777" w:rsidTr="00230985">
        <w:trPr>
          <w:trHeight w:val="720"/>
        </w:trPr>
        <w:tc>
          <w:tcPr>
            <w:tcW w:w="9923" w:type="dxa"/>
            <w:gridSpan w:val="2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vAlign w:val="center"/>
          </w:tcPr>
          <w:p w14:paraId="460E2366" w14:textId="77777777" w:rsidR="00156B33" w:rsidRPr="0064307C" w:rsidRDefault="00156B33" w:rsidP="00044E8B">
            <w:pPr>
              <w:pStyle w:val="Heading3"/>
              <w:numPr>
                <w:ilvl w:val="1"/>
                <w:numId w:val="28"/>
              </w:numPr>
              <w:rPr>
                <w:rStyle w:val="Body"/>
                <w:rFonts w:asciiTheme="minorHAnsi" w:hAnsiTheme="minorHAnsi"/>
                <w:b w:val="0"/>
                <w:sz w:val="22"/>
                <w:szCs w:val="22"/>
              </w:rPr>
            </w:pPr>
            <w:r w:rsidRPr="0064307C">
              <w:rPr>
                <w:rFonts w:asciiTheme="minorHAnsi" w:hAnsiTheme="minorHAnsi"/>
                <w:b w:val="0"/>
                <w:sz w:val="22"/>
                <w:szCs w:val="22"/>
              </w:rPr>
              <w:t>Alternate Flows</w:t>
            </w:r>
            <w:r w:rsidR="001621BD" w:rsidRPr="0064307C">
              <w:rPr>
                <w:rFonts w:asciiTheme="minorHAnsi" w:hAnsiTheme="minorHAnsi"/>
                <w:b w:val="0"/>
                <w:sz w:val="22"/>
                <w:szCs w:val="22"/>
              </w:rPr>
              <w:t xml:space="preserve"> (</w:t>
            </w:r>
            <w:r w:rsidR="00044E8B">
              <w:rPr>
                <w:rFonts w:asciiTheme="minorHAnsi" w:hAnsiTheme="minorHAnsi"/>
                <w:b w:val="0"/>
                <w:sz w:val="22"/>
                <w:szCs w:val="22"/>
              </w:rPr>
              <w:t xml:space="preserve">AF) </w:t>
            </w:r>
          </w:p>
        </w:tc>
      </w:tr>
      <w:tr w:rsidR="001621BD" w:rsidRPr="00156B33" w14:paraId="092C4EBC" w14:textId="77777777" w:rsidTr="007B5D8D">
        <w:trPr>
          <w:trHeight w:val="720"/>
        </w:trPr>
        <w:tc>
          <w:tcPr>
            <w:tcW w:w="2410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vAlign w:val="center"/>
          </w:tcPr>
          <w:p w14:paraId="2DDD0974" w14:textId="77777777" w:rsidR="001621BD" w:rsidRPr="00156B33" w:rsidRDefault="001621BD" w:rsidP="001621BD">
            <w:pPr>
              <w:pStyle w:val="Heading3"/>
              <w:numPr>
                <w:ilvl w:val="2"/>
                <w:numId w:val="28"/>
              </w:num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7513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 w:themeFill="background2"/>
            <w:vAlign w:val="center"/>
          </w:tcPr>
          <w:p w14:paraId="716D3AFC" w14:textId="77777777" w:rsidR="0064307C" w:rsidRDefault="00FE7353" w:rsidP="004D1E4B">
            <w:pPr>
              <w:rPr>
                <w:rStyle w:val="Body"/>
                <w:rFonts w:asciiTheme="minorHAnsi" w:hAnsiTheme="minorHAnsi"/>
                <w:sz w:val="22"/>
                <w:szCs w:val="22"/>
              </w:rPr>
            </w:pPr>
            <w:r>
              <w:rPr>
                <w:rStyle w:val="Body"/>
                <w:rFonts w:asciiTheme="minorHAnsi" w:hAnsiTheme="minorHAnsi"/>
                <w:sz w:val="22"/>
                <w:szCs w:val="22"/>
              </w:rPr>
              <w:t xml:space="preserve">SEARCH EVENT </w:t>
            </w:r>
          </w:p>
          <w:p w14:paraId="7B217AF3" w14:textId="77777777" w:rsidR="00FE7353" w:rsidRDefault="00FE7353" w:rsidP="004D1E4B">
            <w:pPr>
              <w:rPr>
                <w:rStyle w:val="Body"/>
                <w:rFonts w:asciiTheme="minorHAnsi" w:hAnsiTheme="minorHAnsi"/>
                <w:sz w:val="22"/>
                <w:szCs w:val="22"/>
              </w:rPr>
            </w:pPr>
          </w:p>
          <w:p w14:paraId="5CCEEB78" w14:textId="7543819A" w:rsidR="00FE7353" w:rsidRPr="0064307C" w:rsidRDefault="00FE7353" w:rsidP="004D1E4B">
            <w:pPr>
              <w:rPr>
                <w:rStyle w:val="Body"/>
                <w:rFonts w:asciiTheme="minorHAnsi" w:hAnsiTheme="minorHAnsi"/>
                <w:sz w:val="22"/>
                <w:szCs w:val="22"/>
              </w:rPr>
            </w:pPr>
            <w:r>
              <w:rPr>
                <w:rStyle w:val="Body"/>
                <w:rFonts w:asciiTheme="minorHAnsi" w:hAnsiTheme="minorHAnsi"/>
                <w:sz w:val="22"/>
                <w:szCs w:val="22"/>
              </w:rPr>
              <w:t>At MF 4.1.1, the user can key in keywords to search for an event. The systems display the search result and the use case resumes at MF 4.1.2.</w:t>
            </w:r>
          </w:p>
        </w:tc>
      </w:tr>
      <w:tr w:rsidR="001621BD" w:rsidRPr="00156B33" w14:paraId="6871C013" w14:textId="77777777" w:rsidTr="007B5D8D">
        <w:trPr>
          <w:trHeight w:val="720"/>
        </w:trPr>
        <w:tc>
          <w:tcPr>
            <w:tcW w:w="2410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vAlign w:val="center"/>
          </w:tcPr>
          <w:p w14:paraId="03D54A9B" w14:textId="77777777" w:rsidR="001621BD" w:rsidRPr="00156B33" w:rsidRDefault="001621BD" w:rsidP="001621BD">
            <w:pPr>
              <w:pStyle w:val="Heading3"/>
              <w:numPr>
                <w:ilvl w:val="2"/>
                <w:numId w:val="28"/>
              </w:num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7513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 w:themeFill="background2"/>
            <w:vAlign w:val="center"/>
          </w:tcPr>
          <w:p w14:paraId="06D1DD44" w14:textId="77777777" w:rsidR="00FE7353" w:rsidRDefault="00FE7353" w:rsidP="004D1E4B">
            <w:pPr>
              <w:rPr>
                <w:rStyle w:val="Body"/>
                <w:rFonts w:asciiTheme="minorHAnsi" w:hAnsiTheme="minorHAnsi"/>
                <w:sz w:val="22"/>
                <w:szCs w:val="22"/>
              </w:rPr>
            </w:pPr>
            <w:r>
              <w:rPr>
                <w:rStyle w:val="Body"/>
                <w:rFonts w:asciiTheme="minorHAnsi" w:hAnsiTheme="minorHAnsi"/>
                <w:sz w:val="22"/>
                <w:szCs w:val="22"/>
              </w:rPr>
              <w:t>INCORRECT PERSONAL INFORMATION</w:t>
            </w:r>
          </w:p>
          <w:p w14:paraId="0396ED22" w14:textId="77777777" w:rsidR="00FE7353" w:rsidRDefault="00FE7353" w:rsidP="004D1E4B">
            <w:pPr>
              <w:rPr>
                <w:rStyle w:val="Body"/>
                <w:rFonts w:asciiTheme="minorHAnsi" w:hAnsiTheme="minorHAnsi"/>
                <w:sz w:val="22"/>
                <w:szCs w:val="22"/>
              </w:rPr>
            </w:pPr>
          </w:p>
          <w:p w14:paraId="2A6B10D7" w14:textId="3748C84A" w:rsidR="00FE7353" w:rsidRPr="0064307C" w:rsidRDefault="00FE7353" w:rsidP="004D1E4B">
            <w:pPr>
              <w:rPr>
                <w:rStyle w:val="Body"/>
                <w:rFonts w:asciiTheme="minorHAnsi" w:hAnsiTheme="minorHAnsi"/>
                <w:sz w:val="22"/>
                <w:szCs w:val="22"/>
              </w:rPr>
            </w:pPr>
            <w:r>
              <w:rPr>
                <w:rStyle w:val="Body"/>
                <w:rFonts w:asciiTheme="minorHAnsi" w:hAnsiTheme="minorHAnsi"/>
                <w:sz w:val="22"/>
                <w:szCs w:val="22"/>
              </w:rPr>
              <w:t>At MF 4.1.4, the system checked that the user information is invalid. The system displays an error message and the use case resumes at MF 4.1.1.</w:t>
            </w:r>
          </w:p>
        </w:tc>
      </w:tr>
      <w:tr w:rsidR="00FE7353" w:rsidRPr="00156B33" w14:paraId="1FCE9513" w14:textId="77777777" w:rsidTr="007B5D8D">
        <w:trPr>
          <w:trHeight w:val="720"/>
        </w:trPr>
        <w:tc>
          <w:tcPr>
            <w:tcW w:w="2410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vAlign w:val="center"/>
          </w:tcPr>
          <w:p w14:paraId="445D602F" w14:textId="77777777" w:rsidR="00FE7353" w:rsidRPr="00156B33" w:rsidRDefault="00FE7353" w:rsidP="001621BD">
            <w:pPr>
              <w:pStyle w:val="Heading3"/>
              <w:numPr>
                <w:ilvl w:val="2"/>
                <w:numId w:val="28"/>
              </w:num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7513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 w:themeFill="background2"/>
            <w:vAlign w:val="center"/>
          </w:tcPr>
          <w:p w14:paraId="1CB2873F" w14:textId="6AC661E4" w:rsidR="00FE7353" w:rsidRDefault="00FE7353" w:rsidP="004D1E4B">
            <w:pPr>
              <w:rPr>
                <w:rStyle w:val="Body"/>
                <w:rFonts w:asciiTheme="minorHAnsi" w:hAnsiTheme="minorHAnsi"/>
                <w:sz w:val="22"/>
                <w:szCs w:val="22"/>
              </w:rPr>
            </w:pPr>
            <w:r>
              <w:rPr>
                <w:rStyle w:val="Body"/>
                <w:rFonts w:asciiTheme="minorHAnsi" w:hAnsiTheme="minorHAnsi"/>
                <w:sz w:val="22"/>
                <w:szCs w:val="22"/>
              </w:rPr>
              <w:t>ERROR</w:t>
            </w:r>
            <w:r w:rsidR="003A617C">
              <w:rPr>
                <w:rStyle w:val="Body"/>
                <w:rFonts w:asciiTheme="minorHAnsi" w:hAnsiTheme="minorHAnsi"/>
                <w:sz w:val="22"/>
                <w:szCs w:val="22"/>
              </w:rPr>
              <w:t xml:space="preserve"> DISPLAYING</w:t>
            </w:r>
            <w:r>
              <w:rPr>
                <w:rStyle w:val="Body"/>
                <w:rFonts w:asciiTheme="minorHAnsi" w:hAnsiTheme="minorHAnsi"/>
                <w:sz w:val="22"/>
                <w:szCs w:val="22"/>
              </w:rPr>
              <w:t xml:space="preserve"> EVENTS</w:t>
            </w:r>
          </w:p>
          <w:p w14:paraId="4D379338" w14:textId="77777777" w:rsidR="003A617C" w:rsidRDefault="003A617C" w:rsidP="004D1E4B">
            <w:pPr>
              <w:rPr>
                <w:rStyle w:val="Body"/>
                <w:rFonts w:asciiTheme="minorHAnsi" w:hAnsiTheme="minorHAnsi"/>
                <w:sz w:val="22"/>
                <w:szCs w:val="22"/>
              </w:rPr>
            </w:pPr>
          </w:p>
          <w:p w14:paraId="4D3FB34E" w14:textId="12B45D86" w:rsidR="003A617C" w:rsidRDefault="003A617C" w:rsidP="004D1E4B">
            <w:pPr>
              <w:rPr>
                <w:rStyle w:val="Body"/>
                <w:rFonts w:asciiTheme="minorHAnsi" w:hAnsiTheme="minorHAnsi"/>
                <w:sz w:val="22"/>
                <w:szCs w:val="22"/>
              </w:rPr>
            </w:pPr>
            <w:r>
              <w:rPr>
                <w:rStyle w:val="Body"/>
                <w:rFonts w:asciiTheme="minorHAnsi" w:hAnsiTheme="minorHAnsi"/>
                <w:sz w:val="22"/>
                <w:szCs w:val="22"/>
              </w:rPr>
              <w:t xml:space="preserve">At MF 4.1.1, the system fails to display all the events from the CMP. An error message is displayed, and the use case ends. </w:t>
            </w:r>
          </w:p>
        </w:tc>
      </w:tr>
      <w:tr w:rsidR="00AC2A19" w:rsidRPr="00156B33" w14:paraId="5C0AF396" w14:textId="77777777" w:rsidTr="007B5D8D">
        <w:trPr>
          <w:trHeight w:val="720"/>
        </w:trPr>
        <w:tc>
          <w:tcPr>
            <w:tcW w:w="2410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vAlign w:val="center"/>
          </w:tcPr>
          <w:p w14:paraId="00B6F9B7" w14:textId="77777777" w:rsidR="00AC2A19" w:rsidRPr="00156B33" w:rsidRDefault="00AC2A19" w:rsidP="001621BD">
            <w:pPr>
              <w:pStyle w:val="Heading3"/>
              <w:numPr>
                <w:ilvl w:val="2"/>
                <w:numId w:val="28"/>
              </w:num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7513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 w:themeFill="background2"/>
            <w:vAlign w:val="center"/>
          </w:tcPr>
          <w:p w14:paraId="7B8B9344" w14:textId="77777777" w:rsidR="00AC2A19" w:rsidRDefault="00AC2A19" w:rsidP="004D1E4B">
            <w:pPr>
              <w:rPr>
                <w:rStyle w:val="Body"/>
                <w:rFonts w:asciiTheme="minorHAnsi" w:hAnsiTheme="minorHAnsi"/>
                <w:sz w:val="22"/>
                <w:szCs w:val="22"/>
              </w:rPr>
            </w:pPr>
            <w:r>
              <w:rPr>
                <w:rStyle w:val="Body"/>
                <w:rFonts w:asciiTheme="minorHAnsi" w:hAnsiTheme="minorHAnsi"/>
                <w:sz w:val="22"/>
                <w:szCs w:val="22"/>
              </w:rPr>
              <w:t xml:space="preserve">CANCEL AN EVENT </w:t>
            </w:r>
          </w:p>
          <w:p w14:paraId="1BE23C27" w14:textId="77777777" w:rsidR="00AC2A19" w:rsidRDefault="00AC2A19" w:rsidP="004D1E4B">
            <w:pPr>
              <w:rPr>
                <w:rStyle w:val="Body"/>
                <w:rFonts w:asciiTheme="minorHAnsi" w:hAnsiTheme="minorHAnsi"/>
                <w:sz w:val="22"/>
                <w:szCs w:val="22"/>
              </w:rPr>
            </w:pPr>
          </w:p>
          <w:p w14:paraId="0696A37F" w14:textId="3B2372C0" w:rsidR="00AC2A19" w:rsidRDefault="00AC2A19" w:rsidP="004D1E4B">
            <w:pPr>
              <w:rPr>
                <w:rStyle w:val="Body"/>
                <w:rFonts w:asciiTheme="minorHAnsi" w:hAnsiTheme="minorHAnsi"/>
                <w:sz w:val="22"/>
                <w:szCs w:val="22"/>
              </w:rPr>
            </w:pPr>
            <w:r>
              <w:rPr>
                <w:rStyle w:val="Body"/>
                <w:rFonts w:asciiTheme="minorHAnsi" w:hAnsiTheme="minorHAnsi"/>
                <w:sz w:val="22"/>
                <w:szCs w:val="22"/>
              </w:rPr>
              <w:t xml:space="preserve">At MF </w:t>
            </w:r>
            <w:r w:rsidR="002A18EC">
              <w:rPr>
                <w:rStyle w:val="Body"/>
                <w:rFonts w:asciiTheme="minorHAnsi" w:hAnsiTheme="minorHAnsi"/>
                <w:sz w:val="22"/>
                <w:szCs w:val="22"/>
              </w:rPr>
              <w:t xml:space="preserve">4.1.4, the user decided to cancel the event by clicking on the cancel icon. A </w:t>
            </w:r>
            <w:r w:rsidR="00A44E90">
              <w:rPr>
                <w:rStyle w:val="Body"/>
                <w:rFonts w:asciiTheme="minorHAnsi" w:hAnsiTheme="minorHAnsi"/>
                <w:sz w:val="22"/>
                <w:szCs w:val="22"/>
              </w:rPr>
              <w:t>pop-up</w:t>
            </w:r>
            <w:r w:rsidR="002A18EC">
              <w:rPr>
                <w:rStyle w:val="Body"/>
                <w:rFonts w:asciiTheme="minorHAnsi" w:hAnsiTheme="minorHAnsi"/>
                <w:sz w:val="22"/>
                <w:szCs w:val="22"/>
              </w:rPr>
              <w:t xml:space="preserve"> message will be displayed</w:t>
            </w:r>
            <w:r w:rsidR="00A44E90">
              <w:rPr>
                <w:rStyle w:val="Body"/>
                <w:rFonts w:asciiTheme="minorHAnsi" w:hAnsiTheme="minorHAnsi"/>
                <w:sz w:val="22"/>
                <w:szCs w:val="22"/>
              </w:rPr>
              <w:t xml:space="preserve"> to confirm cancellation, and the use case ends. </w:t>
            </w:r>
            <w:r w:rsidR="002A18EC">
              <w:rPr>
                <w:rStyle w:val="Body"/>
                <w:rFonts w:asciiTheme="minorHAnsi" w:hAnsiTheme="minorHAnsi"/>
                <w:sz w:val="22"/>
                <w:szCs w:val="22"/>
              </w:rPr>
              <w:t xml:space="preserve">  </w:t>
            </w:r>
          </w:p>
        </w:tc>
      </w:tr>
    </w:tbl>
    <w:p w14:paraId="6E9D851A" w14:textId="77777777" w:rsidR="00F97123" w:rsidRDefault="00F97123" w:rsidP="00F97123">
      <w:pPr>
        <w:rPr>
          <w:szCs w:val="22"/>
        </w:rPr>
      </w:pPr>
    </w:p>
    <w:p w14:paraId="2C081648" w14:textId="79B816FE" w:rsidR="008C3060" w:rsidRDefault="008C3060" w:rsidP="00F97123">
      <w:pPr>
        <w:rPr>
          <w:szCs w:val="22"/>
        </w:rPr>
      </w:pPr>
    </w:p>
    <w:p w14:paraId="265703FD" w14:textId="7340C22B" w:rsidR="00907B14" w:rsidRDefault="00907B14" w:rsidP="00F97123">
      <w:pPr>
        <w:rPr>
          <w:szCs w:val="22"/>
        </w:rPr>
      </w:pPr>
    </w:p>
    <w:p w14:paraId="1665F3D8" w14:textId="6487F669" w:rsidR="00907B14" w:rsidRPr="004E3F54" w:rsidRDefault="00907B14" w:rsidP="00F97123">
      <w:pPr>
        <w:rPr>
          <w:b/>
          <w:bCs/>
          <w:i/>
          <w:iCs/>
          <w:szCs w:val="22"/>
        </w:rPr>
      </w:pPr>
      <w:r w:rsidRPr="004E3F54">
        <w:rPr>
          <w:b/>
          <w:bCs/>
          <w:i/>
          <w:iCs/>
          <w:szCs w:val="22"/>
        </w:rPr>
        <w:t>STEP 1:  Extract Nouns from use case specification</w:t>
      </w:r>
      <w:r w:rsidR="00C419E2" w:rsidRPr="004E3F54">
        <w:rPr>
          <w:b/>
          <w:bCs/>
          <w:i/>
          <w:iCs/>
          <w:szCs w:val="22"/>
        </w:rPr>
        <w:t xml:space="preserve"> </w:t>
      </w:r>
    </w:p>
    <w:p w14:paraId="4F0515A0" w14:textId="111B8228" w:rsidR="00C419E2" w:rsidRPr="004E3F54" w:rsidRDefault="00C419E2" w:rsidP="00F97123">
      <w:pPr>
        <w:rPr>
          <w:b/>
          <w:bCs/>
          <w:i/>
          <w:iCs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8"/>
        <w:gridCol w:w="2399"/>
        <w:gridCol w:w="2399"/>
        <w:gridCol w:w="2399"/>
      </w:tblGrid>
      <w:tr w:rsidR="00C419E2" w14:paraId="3FF0D390" w14:textId="77777777" w:rsidTr="00C419E2">
        <w:tc>
          <w:tcPr>
            <w:tcW w:w="2398" w:type="dxa"/>
          </w:tcPr>
          <w:p w14:paraId="66BEDFFC" w14:textId="3585FF75" w:rsidR="00C419E2" w:rsidRDefault="00C419E2" w:rsidP="00F97123">
            <w:pPr>
              <w:rPr>
                <w:szCs w:val="22"/>
              </w:rPr>
            </w:pPr>
            <w:r>
              <w:rPr>
                <w:szCs w:val="22"/>
              </w:rPr>
              <w:t>Nouns</w:t>
            </w:r>
          </w:p>
        </w:tc>
        <w:tc>
          <w:tcPr>
            <w:tcW w:w="2399" w:type="dxa"/>
          </w:tcPr>
          <w:p w14:paraId="43A3B165" w14:textId="5E6583F2" w:rsidR="00C419E2" w:rsidRDefault="00C419E2" w:rsidP="00F97123">
            <w:pPr>
              <w:rPr>
                <w:szCs w:val="22"/>
              </w:rPr>
            </w:pPr>
            <w:r>
              <w:rPr>
                <w:szCs w:val="22"/>
              </w:rPr>
              <w:t>Reject/Accept</w:t>
            </w:r>
          </w:p>
        </w:tc>
        <w:tc>
          <w:tcPr>
            <w:tcW w:w="2399" w:type="dxa"/>
          </w:tcPr>
          <w:p w14:paraId="79D94A47" w14:textId="40B0821D" w:rsidR="00C419E2" w:rsidRDefault="00C419E2" w:rsidP="00F97123">
            <w:pPr>
              <w:rPr>
                <w:szCs w:val="22"/>
              </w:rPr>
            </w:pPr>
            <w:r>
              <w:rPr>
                <w:szCs w:val="22"/>
              </w:rPr>
              <w:t xml:space="preserve">reason to Reject </w:t>
            </w:r>
          </w:p>
        </w:tc>
        <w:tc>
          <w:tcPr>
            <w:tcW w:w="2399" w:type="dxa"/>
          </w:tcPr>
          <w:p w14:paraId="200376C9" w14:textId="6B8BC1DF" w:rsidR="00C419E2" w:rsidRDefault="00C419E2" w:rsidP="00F97123">
            <w:pPr>
              <w:rPr>
                <w:szCs w:val="22"/>
              </w:rPr>
            </w:pPr>
            <w:r>
              <w:rPr>
                <w:szCs w:val="22"/>
              </w:rPr>
              <w:t>Type of class</w:t>
            </w:r>
          </w:p>
        </w:tc>
      </w:tr>
      <w:tr w:rsidR="00C419E2" w14:paraId="6110EECB" w14:textId="77777777" w:rsidTr="00C419E2">
        <w:tc>
          <w:tcPr>
            <w:tcW w:w="2398" w:type="dxa"/>
          </w:tcPr>
          <w:p w14:paraId="14F10D49" w14:textId="503D7CFC" w:rsidR="00C419E2" w:rsidRPr="00572DF7" w:rsidRDefault="00C419E2" w:rsidP="00F97123">
            <w:pPr>
              <w:rPr>
                <w:szCs w:val="22"/>
                <w:highlight w:val="yellow"/>
              </w:rPr>
            </w:pPr>
            <w:r w:rsidRPr="00572DF7">
              <w:rPr>
                <w:szCs w:val="22"/>
                <w:highlight w:val="yellow"/>
              </w:rPr>
              <w:t xml:space="preserve">System </w:t>
            </w:r>
          </w:p>
        </w:tc>
        <w:tc>
          <w:tcPr>
            <w:tcW w:w="2399" w:type="dxa"/>
          </w:tcPr>
          <w:p w14:paraId="7E97786A" w14:textId="75C2ADB2" w:rsidR="00C419E2" w:rsidRPr="00572DF7" w:rsidRDefault="00C419E2" w:rsidP="00F97123">
            <w:pPr>
              <w:rPr>
                <w:szCs w:val="22"/>
                <w:highlight w:val="yellow"/>
              </w:rPr>
            </w:pPr>
            <w:r w:rsidRPr="00572DF7">
              <w:rPr>
                <w:szCs w:val="22"/>
                <w:highlight w:val="yellow"/>
              </w:rPr>
              <w:t>Accept</w:t>
            </w:r>
          </w:p>
        </w:tc>
        <w:tc>
          <w:tcPr>
            <w:tcW w:w="2399" w:type="dxa"/>
          </w:tcPr>
          <w:p w14:paraId="13F384FA" w14:textId="77777777" w:rsidR="00C419E2" w:rsidRPr="00572DF7" w:rsidRDefault="00C419E2" w:rsidP="00F97123">
            <w:pPr>
              <w:rPr>
                <w:szCs w:val="22"/>
                <w:highlight w:val="yellow"/>
              </w:rPr>
            </w:pPr>
          </w:p>
        </w:tc>
        <w:tc>
          <w:tcPr>
            <w:tcW w:w="2399" w:type="dxa"/>
          </w:tcPr>
          <w:p w14:paraId="00413813" w14:textId="4F636D34" w:rsidR="00C419E2" w:rsidRPr="00572DF7" w:rsidRDefault="00C419E2" w:rsidP="00F97123">
            <w:pPr>
              <w:rPr>
                <w:szCs w:val="22"/>
                <w:highlight w:val="yellow"/>
              </w:rPr>
            </w:pPr>
            <w:r w:rsidRPr="00572DF7">
              <w:rPr>
                <w:szCs w:val="22"/>
                <w:highlight w:val="yellow"/>
              </w:rPr>
              <w:t>Control (system name is ‘CMP’)</w:t>
            </w:r>
          </w:p>
        </w:tc>
      </w:tr>
      <w:tr w:rsidR="00C419E2" w14:paraId="456719BC" w14:textId="77777777" w:rsidTr="00C419E2">
        <w:tc>
          <w:tcPr>
            <w:tcW w:w="2398" w:type="dxa"/>
          </w:tcPr>
          <w:p w14:paraId="61A5BCEF" w14:textId="323C3897" w:rsidR="00C419E2" w:rsidRPr="00572DF7" w:rsidRDefault="00C419E2" w:rsidP="00F97123">
            <w:pPr>
              <w:rPr>
                <w:szCs w:val="22"/>
                <w:highlight w:val="yellow"/>
              </w:rPr>
            </w:pPr>
            <w:r w:rsidRPr="00572DF7">
              <w:rPr>
                <w:szCs w:val="22"/>
                <w:highlight w:val="yellow"/>
              </w:rPr>
              <w:t xml:space="preserve">Screen </w:t>
            </w:r>
          </w:p>
        </w:tc>
        <w:tc>
          <w:tcPr>
            <w:tcW w:w="2399" w:type="dxa"/>
          </w:tcPr>
          <w:p w14:paraId="2E4E0739" w14:textId="4E502636" w:rsidR="00C419E2" w:rsidRPr="00572DF7" w:rsidRDefault="00C419E2" w:rsidP="00F97123">
            <w:pPr>
              <w:rPr>
                <w:szCs w:val="22"/>
                <w:highlight w:val="yellow"/>
              </w:rPr>
            </w:pPr>
            <w:r w:rsidRPr="00572DF7">
              <w:rPr>
                <w:szCs w:val="22"/>
                <w:highlight w:val="yellow"/>
              </w:rPr>
              <w:t xml:space="preserve">Accept </w:t>
            </w:r>
          </w:p>
        </w:tc>
        <w:tc>
          <w:tcPr>
            <w:tcW w:w="2399" w:type="dxa"/>
          </w:tcPr>
          <w:p w14:paraId="0277ECDA" w14:textId="77777777" w:rsidR="00C419E2" w:rsidRPr="00572DF7" w:rsidRDefault="00C419E2" w:rsidP="00F97123">
            <w:pPr>
              <w:rPr>
                <w:szCs w:val="22"/>
                <w:highlight w:val="yellow"/>
              </w:rPr>
            </w:pPr>
          </w:p>
        </w:tc>
        <w:tc>
          <w:tcPr>
            <w:tcW w:w="2399" w:type="dxa"/>
          </w:tcPr>
          <w:p w14:paraId="4DC62430" w14:textId="70ADCCA2" w:rsidR="00C419E2" w:rsidRPr="00572DF7" w:rsidRDefault="00C419E2" w:rsidP="00F97123">
            <w:pPr>
              <w:rPr>
                <w:szCs w:val="22"/>
                <w:highlight w:val="yellow"/>
              </w:rPr>
            </w:pPr>
            <w:r w:rsidRPr="00572DF7">
              <w:rPr>
                <w:szCs w:val="22"/>
                <w:highlight w:val="yellow"/>
              </w:rPr>
              <w:t xml:space="preserve">Interface </w:t>
            </w:r>
          </w:p>
        </w:tc>
      </w:tr>
      <w:tr w:rsidR="00C419E2" w14:paraId="2760FCF1" w14:textId="77777777" w:rsidTr="00C419E2">
        <w:tc>
          <w:tcPr>
            <w:tcW w:w="2398" w:type="dxa"/>
          </w:tcPr>
          <w:p w14:paraId="1F53190A" w14:textId="2BA12296" w:rsidR="00C419E2" w:rsidRPr="00572DF7" w:rsidRDefault="00C419E2" w:rsidP="00F97123">
            <w:pPr>
              <w:rPr>
                <w:szCs w:val="22"/>
                <w:highlight w:val="yellow"/>
              </w:rPr>
            </w:pPr>
            <w:r w:rsidRPr="00572DF7">
              <w:rPr>
                <w:szCs w:val="22"/>
                <w:highlight w:val="yellow"/>
              </w:rPr>
              <w:t xml:space="preserve">Event </w:t>
            </w:r>
          </w:p>
        </w:tc>
        <w:tc>
          <w:tcPr>
            <w:tcW w:w="2399" w:type="dxa"/>
          </w:tcPr>
          <w:p w14:paraId="51F46302" w14:textId="2BC0497F" w:rsidR="00C419E2" w:rsidRPr="00572DF7" w:rsidRDefault="00C419E2" w:rsidP="00F97123">
            <w:pPr>
              <w:rPr>
                <w:szCs w:val="22"/>
                <w:highlight w:val="yellow"/>
              </w:rPr>
            </w:pPr>
            <w:r w:rsidRPr="00572DF7">
              <w:rPr>
                <w:szCs w:val="22"/>
                <w:highlight w:val="yellow"/>
              </w:rPr>
              <w:t xml:space="preserve">Accept </w:t>
            </w:r>
          </w:p>
        </w:tc>
        <w:tc>
          <w:tcPr>
            <w:tcW w:w="2399" w:type="dxa"/>
          </w:tcPr>
          <w:p w14:paraId="27871D6B" w14:textId="77777777" w:rsidR="00C419E2" w:rsidRPr="00572DF7" w:rsidRDefault="00C419E2" w:rsidP="00F97123">
            <w:pPr>
              <w:rPr>
                <w:szCs w:val="22"/>
                <w:highlight w:val="yellow"/>
              </w:rPr>
            </w:pPr>
          </w:p>
        </w:tc>
        <w:tc>
          <w:tcPr>
            <w:tcW w:w="2399" w:type="dxa"/>
          </w:tcPr>
          <w:p w14:paraId="0580559C" w14:textId="767163DC" w:rsidR="00C419E2" w:rsidRPr="00572DF7" w:rsidRDefault="00C419E2" w:rsidP="00F97123">
            <w:pPr>
              <w:rPr>
                <w:szCs w:val="22"/>
                <w:highlight w:val="yellow"/>
              </w:rPr>
            </w:pPr>
            <w:r w:rsidRPr="00572DF7">
              <w:rPr>
                <w:szCs w:val="22"/>
                <w:highlight w:val="yellow"/>
              </w:rPr>
              <w:t xml:space="preserve">Entity </w:t>
            </w:r>
          </w:p>
        </w:tc>
      </w:tr>
      <w:tr w:rsidR="00F06561" w14:paraId="6DE65656" w14:textId="77777777" w:rsidTr="00C419E2">
        <w:tc>
          <w:tcPr>
            <w:tcW w:w="2398" w:type="dxa"/>
          </w:tcPr>
          <w:p w14:paraId="06049921" w14:textId="7E95B5A7" w:rsidR="00F06561" w:rsidRDefault="00F06561" w:rsidP="00F06561">
            <w:pPr>
              <w:rPr>
                <w:szCs w:val="22"/>
              </w:rPr>
            </w:pPr>
            <w:r>
              <w:rPr>
                <w:szCs w:val="22"/>
              </w:rPr>
              <w:t xml:space="preserve">User </w:t>
            </w:r>
          </w:p>
        </w:tc>
        <w:tc>
          <w:tcPr>
            <w:tcW w:w="2399" w:type="dxa"/>
          </w:tcPr>
          <w:p w14:paraId="797345B3" w14:textId="1E6B573D" w:rsidR="00F06561" w:rsidRDefault="00E23E58" w:rsidP="00F06561">
            <w:pPr>
              <w:rPr>
                <w:szCs w:val="22"/>
              </w:rPr>
            </w:pPr>
            <w:r>
              <w:rPr>
                <w:szCs w:val="22"/>
              </w:rPr>
              <w:t xml:space="preserve">Reject </w:t>
            </w:r>
          </w:p>
        </w:tc>
        <w:tc>
          <w:tcPr>
            <w:tcW w:w="2399" w:type="dxa"/>
          </w:tcPr>
          <w:p w14:paraId="5645E581" w14:textId="4E6183A7" w:rsidR="00F06561" w:rsidRDefault="00E23E58" w:rsidP="00F06561">
            <w:pPr>
              <w:rPr>
                <w:szCs w:val="22"/>
              </w:rPr>
            </w:pPr>
            <w:r>
              <w:rPr>
                <w:szCs w:val="22"/>
              </w:rPr>
              <w:t xml:space="preserve">Out of scope </w:t>
            </w:r>
          </w:p>
        </w:tc>
        <w:tc>
          <w:tcPr>
            <w:tcW w:w="2399" w:type="dxa"/>
          </w:tcPr>
          <w:p w14:paraId="52825AE8" w14:textId="3DB4C4EF" w:rsidR="00F06561" w:rsidRDefault="00F06561" w:rsidP="00F06561">
            <w:pPr>
              <w:rPr>
                <w:szCs w:val="22"/>
              </w:rPr>
            </w:pPr>
          </w:p>
        </w:tc>
      </w:tr>
      <w:tr w:rsidR="00F06561" w14:paraId="76937889" w14:textId="77777777" w:rsidTr="00C419E2">
        <w:tc>
          <w:tcPr>
            <w:tcW w:w="2398" w:type="dxa"/>
          </w:tcPr>
          <w:p w14:paraId="5E0F98A8" w14:textId="7DADBD6F" w:rsidR="00F06561" w:rsidRDefault="00F06561" w:rsidP="00F06561">
            <w:pPr>
              <w:rPr>
                <w:szCs w:val="22"/>
              </w:rPr>
            </w:pPr>
            <w:r>
              <w:rPr>
                <w:szCs w:val="22"/>
              </w:rPr>
              <w:t xml:space="preserve">Details </w:t>
            </w:r>
          </w:p>
        </w:tc>
        <w:tc>
          <w:tcPr>
            <w:tcW w:w="2399" w:type="dxa"/>
          </w:tcPr>
          <w:p w14:paraId="17604E9C" w14:textId="6911C358" w:rsidR="00F06561" w:rsidRDefault="00F06561" w:rsidP="00F06561">
            <w:pPr>
              <w:rPr>
                <w:szCs w:val="22"/>
              </w:rPr>
            </w:pPr>
            <w:r>
              <w:rPr>
                <w:szCs w:val="22"/>
              </w:rPr>
              <w:t xml:space="preserve">Reject </w:t>
            </w:r>
          </w:p>
        </w:tc>
        <w:tc>
          <w:tcPr>
            <w:tcW w:w="2399" w:type="dxa"/>
          </w:tcPr>
          <w:p w14:paraId="64B46786" w14:textId="4A3EE5F3" w:rsidR="00F06561" w:rsidRDefault="00F06561" w:rsidP="00F06561">
            <w:pPr>
              <w:rPr>
                <w:szCs w:val="22"/>
              </w:rPr>
            </w:pPr>
            <w:r>
              <w:rPr>
                <w:szCs w:val="22"/>
              </w:rPr>
              <w:t>Unclear and in need of focus</w:t>
            </w:r>
          </w:p>
        </w:tc>
        <w:tc>
          <w:tcPr>
            <w:tcW w:w="2399" w:type="dxa"/>
          </w:tcPr>
          <w:p w14:paraId="77F46A00" w14:textId="77777777" w:rsidR="00F06561" w:rsidRDefault="00F06561" w:rsidP="00F06561">
            <w:pPr>
              <w:rPr>
                <w:szCs w:val="22"/>
              </w:rPr>
            </w:pPr>
          </w:p>
        </w:tc>
      </w:tr>
      <w:tr w:rsidR="00F06561" w14:paraId="7072ED4D" w14:textId="77777777" w:rsidTr="00C419E2">
        <w:tc>
          <w:tcPr>
            <w:tcW w:w="2398" w:type="dxa"/>
          </w:tcPr>
          <w:p w14:paraId="31317D4F" w14:textId="51E04D3E" w:rsidR="00F06561" w:rsidRDefault="00F06561" w:rsidP="00F06561">
            <w:pPr>
              <w:rPr>
                <w:szCs w:val="22"/>
              </w:rPr>
            </w:pPr>
            <w:r>
              <w:rPr>
                <w:szCs w:val="22"/>
              </w:rPr>
              <w:t xml:space="preserve">Information </w:t>
            </w:r>
          </w:p>
        </w:tc>
        <w:tc>
          <w:tcPr>
            <w:tcW w:w="2399" w:type="dxa"/>
          </w:tcPr>
          <w:p w14:paraId="52A1145E" w14:textId="2A3CD2CD" w:rsidR="00F06561" w:rsidRDefault="00F06561" w:rsidP="00F06561">
            <w:pPr>
              <w:rPr>
                <w:szCs w:val="22"/>
              </w:rPr>
            </w:pPr>
            <w:r>
              <w:rPr>
                <w:szCs w:val="22"/>
              </w:rPr>
              <w:t xml:space="preserve">Reject </w:t>
            </w:r>
          </w:p>
        </w:tc>
        <w:tc>
          <w:tcPr>
            <w:tcW w:w="2399" w:type="dxa"/>
          </w:tcPr>
          <w:p w14:paraId="08973DBB" w14:textId="5C7BE4D2" w:rsidR="00F06561" w:rsidRDefault="00F06561" w:rsidP="00F06561">
            <w:pPr>
              <w:rPr>
                <w:szCs w:val="22"/>
              </w:rPr>
            </w:pPr>
            <w:r>
              <w:rPr>
                <w:szCs w:val="22"/>
              </w:rPr>
              <w:t>Unclear and in need of focus</w:t>
            </w:r>
          </w:p>
        </w:tc>
        <w:tc>
          <w:tcPr>
            <w:tcW w:w="2399" w:type="dxa"/>
          </w:tcPr>
          <w:p w14:paraId="2D27F1C5" w14:textId="77777777" w:rsidR="00F06561" w:rsidRDefault="00F06561" w:rsidP="00F06561">
            <w:pPr>
              <w:rPr>
                <w:szCs w:val="22"/>
              </w:rPr>
            </w:pPr>
          </w:p>
        </w:tc>
      </w:tr>
      <w:tr w:rsidR="00F06561" w14:paraId="10EAAF82" w14:textId="77777777" w:rsidTr="00C419E2">
        <w:tc>
          <w:tcPr>
            <w:tcW w:w="2398" w:type="dxa"/>
          </w:tcPr>
          <w:p w14:paraId="2C275CC1" w14:textId="1E49E6B2" w:rsidR="00F06561" w:rsidRDefault="00F06561" w:rsidP="00F06561">
            <w:pPr>
              <w:rPr>
                <w:szCs w:val="22"/>
              </w:rPr>
            </w:pPr>
            <w:r>
              <w:rPr>
                <w:szCs w:val="22"/>
              </w:rPr>
              <w:t xml:space="preserve">Confirmation Message </w:t>
            </w:r>
          </w:p>
        </w:tc>
        <w:tc>
          <w:tcPr>
            <w:tcW w:w="2399" w:type="dxa"/>
          </w:tcPr>
          <w:p w14:paraId="7D1E1E18" w14:textId="386DC949" w:rsidR="00F06561" w:rsidRDefault="00F06561" w:rsidP="00F06561">
            <w:pPr>
              <w:rPr>
                <w:szCs w:val="22"/>
              </w:rPr>
            </w:pPr>
            <w:r>
              <w:rPr>
                <w:szCs w:val="22"/>
              </w:rPr>
              <w:t xml:space="preserve">Reject </w:t>
            </w:r>
          </w:p>
        </w:tc>
        <w:tc>
          <w:tcPr>
            <w:tcW w:w="2399" w:type="dxa"/>
          </w:tcPr>
          <w:p w14:paraId="07757196" w14:textId="72EC284D" w:rsidR="00F06561" w:rsidRDefault="00F06561" w:rsidP="00F06561">
            <w:pPr>
              <w:rPr>
                <w:szCs w:val="22"/>
              </w:rPr>
            </w:pPr>
            <w:r>
              <w:rPr>
                <w:szCs w:val="22"/>
              </w:rPr>
              <w:t xml:space="preserve">Action of screen </w:t>
            </w:r>
          </w:p>
        </w:tc>
        <w:tc>
          <w:tcPr>
            <w:tcW w:w="2399" w:type="dxa"/>
          </w:tcPr>
          <w:p w14:paraId="3F934C80" w14:textId="77777777" w:rsidR="00F06561" w:rsidRDefault="00F06561" w:rsidP="00F06561">
            <w:pPr>
              <w:rPr>
                <w:szCs w:val="22"/>
              </w:rPr>
            </w:pPr>
          </w:p>
        </w:tc>
      </w:tr>
    </w:tbl>
    <w:p w14:paraId="675CE2A4" w14:textId="77777777" w:rsidR="00C419E2" w:rsidRDefault="00C419E2" w:rsidP="00F97123">
      <w:pPr>
        <w:rPr>
          <w:szCs w:val="22"/>
        </w:rPr>
      </w:pPr>
    </w:p>
    <w:p w14:paraId="1B5AC40E" w14:textId="23DAA778" w:rsidR="00907B14" w:rsidRDefault="00907B14" w:rsidP="00F97123">
      <w:pPr>
        <w:rPr>
          <w:szCs w:val="22"/>
        </w:rPr>
      </w:pPr>
    </w:p>
    <w:p w14:paraId="16575FC4" w14:textId="59136562" w:rsidR="004E3F54" w:rsidRDefault="004E3F54" w:rsidP="00F97123">
      <w:pPr>
        <w:rPr>
          <w:b/>
          <w:bCs/>
          <w:i/>
          <w:iCs/>
          <w:szCs w:val="22"/>
        </w:rPr>
      </w:pPr>
      <w:bookmarkStart w:id="0" w:name="_Hlk55754160"/>
      <w:r w:rsidRPr="004E3F54">
        <w:rPr>
          <w:b/>
          <w:bCs/>
          <w:i/>
          <w:iCs/>
          <w:szCs w:val="22"/>
        </w:rPr>
        <w:t xml:space="preserve">Step 2: Draw Basic Class Diagram </w:t>
      </w:r>
      <w:bookmarkEnd w:id="0"/>
    </w:p>
    <w:p w14:paraId="5825412F" w14:textId="28428716" w:rsidR="00F06561" w:rsidRDefault="00F06561" w:rsidP="00F97123">
      <w:pPr>
        <w:rPr>
          <w:b/>
          <w:bCs/>
          <w:i/>
          <w:iCs/>
          <w:szCs w:val="22"/>
        </w:rPr>
      </w:pPr>
    </w:p>
    <w:p w14:paraId="1B4516C2" w14:textId="494ECB09" w:rsidR="00F06561" w:rsidRDefault="00031A29" w:rsidP="00F97123">
      <w:pPr>
        <w:rPr>
          <w:noProof/>
        </w:rPr>
      </w:pPr>
      <w:r>
        <w:rPr>
          <w:noProof/>
        </w:rPr>
        <w:drawing>
          <wp:inline distT="0" distB="0" distL="0" distR="0" wp14:anchorId="6ECFF182" wp14:editId="40001A7C">
            <wp:extent cx="6099175" cy="29083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0AE6" w14:textId="3921DEFD" w:rsidR="00F06561" w:rsidRDefault="00F06561" w:rsidP="00F06561">
      <w:pPr>
        <w:rPr>
          <w:noProof/>
        </w:rPr>
      </w:pPr>
    </w:p>
    <w:p w14:paraId="7257296F" w14:textId="0AAA8BB6" w:rsidR="00E23E58" w:rsidRPr="00E23E58" w:rsidRDefault="00F06561" w:rsidP="00F06561">
      <w:pPr>
        <w:rPr>
          <w:b/>
          <w:i/>
          <w:iCs/>
        </w:rPr>
      </w:pPr>
      <w:r w:rsidRPr="00F06561">
        <w:rPr>
          <w:b/>
          <w:i/>
          <w:iCs/>
        </w:rPr>
        <w:t>Step 3: Draw partial detailed class diagram (add attributes to the basic class diagram)</w:t>
      </w:r>
    </w:p>
    <w:p w14:paraId="03B6602D" w14:textId="1A909819" w:rsidR="00F06561" w:rsidRDefault="00F06561" w:rsidP="00F06561">
      <w:r w:rsidRPr="00F06561">
        <w:t xml:space="preserve"> </w:t>
      </w:r>
    </w:p>
    <w:p w14:paraId="089CC8F0" w14:textId="6D1C5DCC" w:rsidR="00F06561" w:rsidRPr="00F06561" w:rsidRDefault="00031A29" w:rsidP="00F06561">
      <w:r w:rsidRPr="00031A29">
        <w:lastRenderedPageBreak/>
        <w:drawing>
          <wp:inline distT="0" distB="0" distL="0" distR="0" wp14:anchorId="7447491A" wp14:editId="66C6B52B">
            <wp:extent cx="6099175" cy="30594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6793" w14:textId="6D5A7A51" w:rsidR="00F06561" w:rsidRDefault="00F06561" w:rsidP="00F06561">
      <w:pPr>
        <w:rPr>
          <w:szCs w:val="22"/>
        </w:rPr>
      </w:pPr>
    </w:p>
    <w:p w14:paraId="5A586CE5" w14:textId="77777777" w:rsidR="00E23E58" w:rsidRPr="00E23E58" w:rsidRDefault="00E23E58" w:rsidP="00E23E58">
      <w:pPr>
        <w:rPr>
          <w:b/>
          <w:i/>
          <w:iCs/>
        </w:rPr>
      </w:pPr>
      <w:bookmarkStart w:id="1" w:name="_Hlk55754961"/>
      <w:r w:rsidRPr="00E23E58">
        <w:rPr>
          <w:b/>
          <w:i/>
          <w:iCs/>
        </w:rPr>
        <w:t xml:space="preserve">Step 4: Verb Table (verbs can be extracted from MF of the use case specification) </w:t>
      </w:r>
    </w:p>
    <w:p w14:paraId="431366B8" w14:textId="3D0E2E6B" w:rsidR="00E23E58" w:rsidRDefault="00E23E58" w:rsidP="00F06561">
      <w:pPr>
        <w:rPr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23E58" w14:paraId="2D184E18" w14:textId="77777777" w:rsidTr="006E2F88">
        <w:tc>
          <w:tcPr>
            <w:tcW w:w="3005" w:type="dxa"/>
          </w:tcPr>
          <w:p w14:paraId="77223D1B" w14:textId="77777777" w:rsidR="00E23E58" w:rsidRPr="00C51A59" w:rsidRDefault="00E23E58" w:rsidP="006E2F88">
            <w:pPr>
              <w:rPr>
                <w:b/>
              </w:rPr>
            </w:pPr>
            <w:r w:rsidRPr="00C51A59">
              <w:rPr>
                <w:b/>
              </w:rPr>
              <w:t xml:space="preserve">Verbs </w:t>
            </w:r>
          </w:p>
        </w:tc>
        <w:tc>
          <w:tcPr>
            <w:tcW w:w="3005" w:type="dxa"/>
          </w:tcPr>
          <w:p w14:paraId="778F3708" w14:textId="77777777" w:rsidR="00E23E58" w:rsidRPr="00C51A59" w:rsidRDefault="00E23E58" w:rsidP="006E2F88">
            <w:pPr>
              <w:rPr>
                <w:b/>
              </w:rPr>
            </w:pPr>
            <w:r w:rsidRPr="00C51A59">
              <w:rPr>
                <w:b/>
              </w:rPr>
              <w:t xml:space="preserve">Initiator </w:t>
            </w:r>
          </w:p>
        </w:tc>
        <w:tc>
          <w:tcPr>
            <w:tcW w:w="3006" w:type="dxa"/>
          </w:tcPr>
          <w:p w14:paraId="4C3F226B" w14:textId="77777777" w:rsidR="00E23E58" w:rsidRPr="00C51A59" w:rsidRDefault="00E23E58" w:rsidP="006E2F88">
            <w:pPr>
              <w:rPr>
                <w:b/>
              </w:rPr>
            </w:pPr>
            <w:r w:rsidRPr="00C51A59">
              <w:rPr>
                <w:b/>
              </w:rPr>
              <w:t xml:space="preserve">Recipient </w:t>
            </w:r>
          </w:p>
        </w:tc>
      </w:tr>
      <w:tr w:rsidR="00E23E58" w14:paraId="350E46E4" w14:textId="77777777" w:rsidTr="006E2F88">
        <w:tc>
          <w:tcPr>
            <w:tcW w:w="3005" w:type="dxa"/>
          </w:tcPr>
          <w:p w14:paraId="1878C5CA" w14:textId="324CFA3A" w:rsidR="00E23E58" w:rsidRDefault="00E23E58" w:rsidP="006E2F88">
            <w:r>
              <w:t xml:space="preserve">Displaying (the events) </w:t>
            </w:r>
          </w:p>
        </w:tc>
        <w:tc>
          <w:tcPr>
            <w:tcW w:w="3005" w:type="dxa"/>
          </w:tcPr>
          <w:p w14:paraId="6C488C67" w14:textId="37C37BC1" w:rsidR="00E23E58" w:rsidRDefault="00E23E58" w:rsidP="006E2F88">
            <w:r>
              <w:t xml:space="preserve">Screen </w:t>
            </w:r>
          </w:p>
        </w:tc>
        <w:tc>
          <w:tcPr>
            <w:tcW w:w="3006" w:type="dxa"/>
          </w:tcPr>
          <w:p w14:paraId="363F4A33" w14:textId="77777777" w:rsidR="00E23E58" w:rsidRDefault="00E23E58" w:rsidP="006E2F88">
            <w:r>
              <w:t xml:space="preserve">Screen </w:t>
            </w:r>
          </w:p>
        </w:tc>
      </w:tr>
      <w:tr w:rsidR="00E23E58" w14:paraId="76FBA3D9" w14:textId="77777777" w:rsidTr="006E2F88">
        <w:tc>
          <w:tcPr>
            <w:tcW w:w="3005" w:type="dxa"/>
          </w:tcPr>
          <w:p w14:paraId="7FC273CA" w14:textId="46FF512B" w:rsidR="00E23E58" w:rsidRDefault="00E23E58" w:rsidP="006E2F88">
            <w:r>
              <w:t>Selects (an event)</w:t>
            </w:r>
          </w:p>
        </w:tc>
        <w:tc>
          <w:tcPr>
            <w:tcW w:w="3005" w:type="dxa"/>
          </w:tcPr>
          <w:p w14:paraId="61E0F9DA" w14:textId="0DDCEE53" w:rsidR="00E23E58" w:rsidRDefault="00E23E58" w:rsidP="006E2F88">
            <w:r>
              <w:t xml:space="preserve">User </w:t>
            </w:r>
          </w:p>
        </w:tc>
        <w:tc>
          <w:tcPr>
            <w:tcW w:w="3006" w:type="dxa"/>
          </w:tcPr>
          <w:p w14:paraId="0EDE0893" w14:textId="75AB13A8" w:rsidR="00E23E58" w:rsidRDefault="00E23E58" w:rsidP="006E2F88">
            <w:r>
              <w:t xml:space="preserve">Screen </w:t>
            </w:r>
          </w:p>
        </w:tc>
      </w:tr>
      <w:tr w:rsidR="00E23E58" w14:paraId="2B5E2914" w14:textId="77777777" w:rsidTr="006E2F88">
        <w:tc>
          <w:tcPr>
            <w:tcW w:w="3005" w:type="dxa"/>
          </w:tcPr>
          <w:p w14:paraId="2EC9C1BB" w14:textId="2E4D59B2" w:rsidR="00E23E58" w:rsidRDefault="00E23E58" w:rsidP="006E2F88">
            <w:r>
              <w:t xml:space="preserve">Displays (events details) </w:t>
            </w:r>
          </w:p>
        </w:tc>
        <w:tc>
          <w:tcPr>
            <w:tcW w:w="3005" w:type="dxa"/>
          </w:tcPr>
          <w:p w14:paraId="0D19ED31" w14:textId="77777777" w:rsidR="00E23E58" w:rsidRDefault="00E23E58" w:rsidP="006E2F88">
            <w:r>
              <w:t xml:space="preserve"> Screen </w:t>
            </w:r>
          </w:p>
        </w:tc>
        <w:tc>
          <w:tcPr>
            <w:tcW w:w="3006" w:type="dxa"/>
          </w:tcPr>
          <w:p w14:paraId="36AD2481" w14:textId="77777777" w:rsidR="00E23E58" w:rsidRDefault="00E23E58" w:rsidP="006E2F88">
            <w:r>
              <w:t xml:space="preserve">Screen </w:t>
            </w:r>
          </w:p>
        </w:tc>
      </w:tr>
      <w:tr w:rsidR="00E23E58" w14:paraId="2ABF779B" w14:textId="77777777" w:rsidTr="006E2F88">
        <w:tc>
          <w:tcPr>
            <w:tcW w:w="3005" w:type="dxa"/>
          </w:tcPr>
          <w:p w14:paraId="565AB14A" w14:textId="33D8CA9C" w:rsidR="00E23E58" w:rsidRDefault="00897E56" w:rsidP="006E2F88">
            <w:r>
              <w:t>Provide (personal information)</w:t>
            </w:r>
          </w:p>
        </w:tc>
        <w:tc>
          <w:tcPr>
            <w:tcW w:w="3005" w:type="dxa"/>
          </w:tcPr>
          <w:p w14:paraId="70505998" w14:textId="1D4FA785" w:rsidR="00E23E58" w:rsidRDefault="00897E56" w:rsidP="006E2F88">
            <w:r>
              <w:t xml:space="preserve">User </w:t>
            </w:r>
          </w:p>
        </w:tc>
        <w:tc>
          <w:tcPr>
            <w:tcW w:w="3006" w:type="dxa"/>
          </w:tcPr>
          <w:p w14:paraId="558A03C5" w14:textId="5E811247" w:rsidR="00E23E58" w:rsidRDefault="00897E56" w:rsidP="006E2F88">
            <w:r>
              <w:t xml:space="preserve">Screen </w:t>
            </w:r>
          </w:p>
        </w:tc>
      </w:tr>
      <w:tr w:rsidR="00E23E58" w14:paraId="3A554782" w14:textId="77777777" w:rsidTr="006E2F88">
        <w:tc>
          <w:tcPr>
            <w:tcW w:w="3005" w:type="dxa"/>
          </w:tcPr>
          <w:p w14:paraId="0E5C4363" w14:textId="4ECAC4F5" w:rsidR="00E23E58" w:rsidRDefault="00E23E58" w:rsidP="006E2F88">
            <w:r>
              <w:t>Displays (</w:t>
            </w:r>
            <w:r w:rsidR="006E0C3A">
              <w:t>a confirmation message)</w:t>
            </w:r>
          </w:p>
        </w:tc>
        <w:tc>
          <w:tcPr>
            <w:tcW w:w="3005" w:type="dxa"/>
          </w:tcPr>
          <w:p w14:paraId="0491EAC9" w14:textId="77777777" w:rsidR="00E23E58" w:rsidRDefault="00E23E58" w:rsidP="006E2F88">
            <w:r>
              <w:t>Screen</w:t>
            </w:r>
          </w:p>
        </w:tc>
        <w:tc>
          <w:tcPr>
            <w:tcW w:w="3006" w:type="dxa"/>
          </w:tcPr>
          <w:p w14:paraId="6CE8CEE0" w14:textId="77777777" w:rsidR="00E23E58" w:rsidRDefault="00E23E58" w:rsidP="006E2F88">
            <w:r>
              <w:t xml:space="preserve">Screen </w:t>
            </w:r>
          </w:p>
        </w:tc>
      </w:tr>
    </w:tbl>
    <w:p w14:paraId="74A521DC" w14:textId="77777777" w:rsidR="00E23E58" w:rsidRDefault="00E23E58" w:rsidP="00E23E58"/>
    <w:bookmarkEnd w:id="1"/>
    <w:p w14:paraId="3A67619C" w14:textId="77777777" w:rsidR="00862FE1" w:rsidRPr="00862FE1" w:rsidRDefault="00862FE1" w:rsidP="00862FE1">
      <w:pPr>
        <w:rPr>
          <w:b/>
          <w:i/>
          <w:iCs/>
        </w:rPr>
      </w:pPr>
      <w:r w:rsidRPr="00862FE1">
        <w:rPr>
          <w:b/>
          <w:i/>
          <w:iCs/>
        </w:rPr>
        <w:t xml:space="preserve">Step 5:  draw the sequence diagram </w:t>
      </w:r>
    </w:p>
    <w:p w14:paraId="641790FE" w14:textId="03A934F9" w:rsidR="00E23E58" w:rsidRDefault="00E23E58" w:rsidP="00F06561">
      <w:pPr>
        <w:rPr>
          <w:szCs w:val="22"/>
        </w:rPr>
      </w:pPr>
    </w:p>
    <w:p w14:paraId="0D61F2F3" w14:textId="77A0844B" w:rsidR="00464F70" w:rsidRPr="00F06561" w:rsidRDefault="00464F70" w:rsidP="00F06561">
      <w:pPr>
        <w:rPr>
          <w:szCs w:val="22"/>
        </w:rPr>
      </w:pPr>
      <w:r>
        <w:rPr>
          <w:noProof/>
        </w:rPr>
        <w:lastRenderedPageBreak/>
        <w:drawing>
          <wp:inline distT="0" distB="0" distL="0" distR="0" wp14:anchorId="6400229C" wp14:editId="743CB421">
            <wp:extent cx="6010275" cy="5629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F70" w:rsidRPr="00F06561" w:rsidSect="00FC522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9" w:h="16834" w:code="9"/>
      <w:pgMar w:top="1296" w:right="1152" w:bottom="1152" w:left="1152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0B1202" w14:textId="77777777" w:rsidR="00F54BF4" w:rsidRDefault="00F54BF4">
      <w:r>
        <w:separator/>
      </w:r>
    </w:p>
  </w:endnote>
  <w:endnote w:type="continuationSeparator" w:id="0">
    <w:p w14:paraId="46417921" w14:textId="77777777" w:rsidR="00F54BF4" w:rsidRDefault="00F54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2F399" w14:textId="77777777" w:rsidR="00D36B09" w:rsidRDefault="00D36B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72B262" w14:textId="77777777" w:rsidR="00213567" w:rsidRPr="00FC5222" w:rsidRDefault="00213567" w:rsidP="00BC1A33">
    <w:pPr>
      <w:pStyle w:val="Footer"/>
      <w:tabs>
        <w:tab w:val="clear" w:pos="4320"/>
        <w:tab w:val="clear" w:pos="8640"/>
        <w:tab w:val="right" w:pos="9600"/>
      </w:tabs>
      <w:rPr>
        <w:rFonts w:ascii="Arial" w:eastAsia="MS Gothic" w:hAnsi="Arial" w:cs="Arial"/>
        <w:color w:val="333333"/>
        <w:sz w:val="18"/>
        <w:szCs w:val="18"/>
      </w:rPr>
    </w:pPr>
    <w:r w:rsidRPr="00FC5222">
      <w:rPr>
        <w:rFonts w:ascii="Arial" w:hAnsi="Arial" w:cs="Arial"/>
        <w:i/>
        <w:color w:val="333333"/>
        <w:sz w:val="16"/>
        <w:szCs w:val="16"/>
      </w:rPr>
      <w:tab/>
    </w:r>
    <w:r w:rsidRPr="00FA0B17">
      <w:rPr>
        <w:rFonts w:ascii="Arial" w:hAnsi="Arial" w:cs="Arial"/>
        <w:color w:val="333333"/>
        <w:sz w:val="16"/>
        <w:szCs w:val="16"/>
      </w:rPr>
      <w:t xml:space="preserve">Page </w:t>
    </w:r>
    <w:r w:rsidR="005B71F9" w:rsidRPr="00FA0B17">
      <w:rPr>
        <w:rStyle w:val="PageNumber"/>
        <w:rFonts w:ascii="Arial" w:hAnsi="Arial" w:cs="Arial"/>
        <w:color w:val="333333"/>
        <w:sz w:val="16"/>
        <w:szCs w:val="16"/>
      </w:rPr>
      <w:fldChar w:fldCharType="begin"/>
    </w:r>
    <w:r w:rsidRPr="00FA0B17">
      <w:rPr>
        <w:rStyle w:val="PageNumber"/>
        <w:rFonts w:ascii="Arial" w:hAnsi="Arial" w:cs="Arial"/>
        <w:color w:val="333333"/>
        <w:sz w:val="16"/>
        <w:szCs w:val="16"/>
      </w:rPr>
      <w:instrText xml:space="preserve"> PAGE </w:instrText>
    </w:r>
    <w:r w:rsidR="005B71F9" w:rsidRPr="00FA0B17">
      <w:rPr>
        <w:rStyle w:val="PageNumber"/>
        <w:rFonts w:ascii="Arial" w:hAnsi="Arial" w:cs="Arial"/>
        <w:color w:val="333333"/>
        <w:sz w:val="16"/>
        <w:szCs w:val="16"/>
      </w:rPr>
      <w:fldChar w:fldCharType="separate"/>
    </w:r>
    <w:r w:rsidR="00D36B09">
      <w:rPr>
        <w:rStyle w:val="PageNumber"/>
        <w:rFonts w:ascii="Arial" w:hAnsi="Arial" w:cs="Arial"/>
        <w:noProof/>
        <w:color w:val="333333"/>
        <w:sz w:val="16"/>
        <w:szCs w:val="16"/>
      </w:rPr>
      <w:t>1</w:t>
    </w:r>
    <w:r w:rsidR="005B71F9" w:rsidRPr="00FA0B17">
      <w:rPr>
        <w:rStyle w:val="PageNumber"/>
        <w:rFonts w:ascii="Arial" w:hAnsi="Arial" w:cs="Arial"/>
        <w:color w:val="333333"/>
        <w:sz w:val="16"/>
        <w:szCs w:val="16"/>
      </w:rPr>
      <w:fldChar w:fldCharType="end"/>
    </w:r>
  </w:p>
  <w:p w14:paraId="493215D8" w14:textId="77777777" w:rsidR="00213567" w:rsidRPr="00FA0B17" w:rsidRDefault="00100779" w:rsidP="00BC1A33">
    <w:pPr>
      <w:pStyle w:val="Footer"/>
      <w:tabs>
        <w:tab w:val="clear" w:pos="4320"/>
        <w:tab w:val="clear" w:pos="8640"/>
        <w:tab w:val="right" w:pos="9600"/>
      </w:tabs>
      <w:rPr>
        <w:rFonts w:ascii="Arial" w:eastAsia="MS Gothic" w:hAnsi="Arial" w:cs="Arial"/>
        <w:color w:val="999999"/>
        <w:sz w:val="16"/>
        <w:szCs w:val="16"/>
      </w:rPr>
    </w:pPr>
    <w:r>
      <w:rPr>
        <w:rFonts w:ascii="Arial" w:eastAsia="MS Gothic" w:hAnsi="Arial" w:cs="Arial"/>
        <w:color w:val="999999"/>
        <w:sz w:val="16"/>
        <w:szCs w:val="16"/>
      </w:rPr>
      <w:t>Copyright © 201</w:t>
    </w:r>
    <w:r w:rsidR="00D36B09">
      <w:rPr>
        <w:rFonts w:ascii="Arial" w:eastAsia="MS Gothic" w:hAnsi="Arial" w:cs="Arial"/>
        <w:color w:val="999999"/>
        <w:sz w:val="16"/>
        <w:szCs w:val="16"/>
      </w:rPr>
      <w:t>9</w:t>
    </w:r>
  </w:p>
  <w:p w14:paraId="217CDACF" w14:textId="77777777" w:rsidR="00213567" w:rsidRPr="00FA0B17" w:rsidRDefault="00213567" w:rsidP="00FC5222">
    <w:pPr>
      <w:pStyle w:val="Footer"/>
      <w:rPr>
        <w:rFonts w:ascii="Arial" w:eastAsia="MS Gothic" w:hAnsi="Arial" w:cs="Arial"/>
        <w:smallCaps/>
        <w:color w:val="999999"/>
        <w:sz w:val="18"/>
        <w:szCs w:val="18"/>
      </w:rPr>
    </w:pPr>
    <w:r w:rsidRPr="00FA0B17">
      <w:rPr>
        <w:rFonts w:ascii="Arial" w:eastAsia="MS Gothic" w:hAnsi="Arial" w:cs="Arial"/>
        <w:smallCaps/>
        <w:color w:val="999999"/>
        <w:sz w:val="18"/>
        <w:szCs w:val="18"/>
      </w:rPr>
      <w:t xml:space="preserve">School of </w:t>
    </w:r>
    <w:r w:rsidR="00094E83">
      <w:rPr>
        <w:rFonts w:ascii="Arial" w:eastAsia="MS Gothic" w:hAnsi="Arial" w:cs="Arial"/>
        <w:smallCaps/>
        <w:color w:val="999999"/>
        <w:sz w:val="18"/>
        <w:szCs w:val="18"/>
      </w:rPr>
      <w:t>Infocomm</w:t>
    </w:r>
    <w:r w:rsidRPr="00FA0B17">
      <w:rPr>
        <w:rFonts w:ascii="Arial" w:eastAsia="MS Gothic" w:hAnsi="Arial" w:cs="Arial"/>
        <w:smallCaps/>
        <w:color w:val="999999"/>
        <w:sz w:val="18"/>
        <w:szCs w:val="18"/>
      </w:rPr>
      <w:t>, Republic Polytechnic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A15492" w14:textId="77777777" w:rsidR="00D36B09" w:rsidRDefault="00D36B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407AF8" w14:textId="77777777" w:rsidR="00F54BF4" w:rsidRDefault="00F54BF4">
      <w:r>
        <w:separator/>
      </w:r>
    </w:p>
  </w:footnote>
  <w:footnote w:type="continuationSeparator" w:id="0">
    <w:p w14:paraId="0D753496" w14:textId="77777777" w:rsidR="00F54BF4" w:rsidRDefault="00F54B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5BC5A" w14:textId="77777777" w:rsidR="00213567" w:rsidRDefault="00F54BF4">
    <w:pPr>
      <w:pStyle w:val="Header"/>
    </w:pPr>
    <w:r>
      <w:rPr>
        <w:noProof/>
        <w:lang w:eastAsia="en-SG"/>
      </w:rPr>
      <w:pict w14:anchorId="4BFCA4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32999" o:spid="_x0000_s2069" type="#_x0000_t75" style="position:absolute;margin-left:0;margin-top:0;width:490.75pt;height:721.35pt;z-index:-251656704;mso-position-horizontal:center;mso-position-horizontal-relative:margin;mso-position-vertical:center;mso-position-vertical-relative:margin" o:allowincell="f">
          <v:imagedata r:id="rId1" o:title="progress_consulting[1]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6F0E45" w14:textId="77777777" w:rsidR="00213567" w:rsidRPr="00FA0B17" w:rsidRDefault="00B11DA4" w:rsidP="00204E85">
    <w:pPr>
      <w:pStyle w:val="Header"/>
      <w:tabs>
        <w:tab w:val="clear" w:pos="4320"/>
        <w:tab w:val="clear" w:pos="8640"/>
        <w:tab w:val="right" w:pos="9600"/>
      </w:tabs>
      <w:ind w:right="-115"/>
      <w:rPr>
        <w:color w:val="333333"/>
      </w:rPr>
    </w:pPr>
    <w:r>
      <w:rPr>
        <w:b/>
        <w:smallCaps/>
        <w:noProof/>
        <w:color w:val="333333"/>
        <w:sz w:val="20"/>
        <w:szCs w:val="20"/>
        <w:lang w:eastAsia="zh-CN"/>
      </w:rPr>
      <w:drawing>
        <wp:anchor distT="0" distB="0" distL="114300" distR="114300" simplePos="0" relativeHeight="251660800" behindDoc="0" locked="0" layoutInCell="1" allowOverlap="1" wp14:anchorId="3632BEB8" wp14:editId="53CB5C0E">
          <wp:simplePos x="0" y="0"/>
          <wp:positionH relativeFrom="column">
            <wp:posOffset>5107305</wp:posOffset>
          </wp:positionH>
          <wp:positionV relativeFrom="paragraph">
            <wp:posOffset>-3810</wp:posOffset>
          </wp:positionV>
          <wp:extent cx="1068070" cy="3448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p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8070" cy="3448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13567">
      <w:rPr>
        <w:b/>
        <w:smallCaps/>
        <w:color w:val="333333"/>
        <w:sz w:val="20"/>
        <w:szCs w:val="20"/>
      </w:rPr>
      <w:t>Systems Analysis &amp; Design</w:t>
    </w:r>
    <w:r w:rsidR="00213567" w:rsidRPr="00FA0B17">
      <w:rPr>
        <w:smallCaps/>
        <w:color w:val="333333"/>
        <w:sz w:val="20"/>
        <w:szCs w:val="20"/>
      </w:rPr>
      <w:t xml:space="preserve"> (</w:t>
    </w:r>
    <w:r w:rsidR="00213567" w:rsidRPr="00FA0B17">
      <w:rPr>
        <w:b/>
        <w:color w:val="333333"/>
      </w:rPr>
      <w:t>C20</w:t>
    </w:r>
    <w:r w:rsidR="00213567">
      <w:rPr>
        <w:b/>
        <w:color w:val="333333"/>
      </w:rPr>
      <w:t>2</w:t>
    </w:r>
    <w:r w:rsidR="00213567" w:rsidRPr="00FA0B17">
      <w:rPr>
        <w:color w:val="333333"/>
      </w:rPr>
      <w:t xml:space="preserve">) </w:t>
    </w:r>
  </w:p>
  <w:p w14:paraId="09834FD3" w14:textId="77777777" w:rsidR="00213567" w:rsidRDefault="00213567" w:rsidP="009A0EA7">
    <w:pPr>
      <w:pStyle w:val="Header"/>
      <w:tabs>
        <w:tab w:val="clear" w:pos="4320"/>
        <w:tab w:val="clear" w:pos="8640"/>
        <w:tab w:val="right" w:pos="9600"/>
      </w:tabs>
      <w:ind w:right="-115"/>
      <w:rPr>
        <w:smallCaps/>
        <w:color w:val="808080"/>
        <w:szCs w:val="18"/>
      </w:rPr>
    </w:pPr>
  </w:p>
  <w:p w14:paraId="0D9A1491" w14:textId="77777777" w:rsidR="00F97123" w:rsidRPr="00FA0B17" w:rsidRDefault="00F97123" w:rsidP="009A0EA7">
    <w:pPr>
      <w:pStyle w:val="Header"/>
      <w:tabs>
        <w:tab w:val="clear" w:pos="4320"/>
        <w:tab w:val="clear" w:pos="8640"/>
        <w:tab w:val="right" w:pos="9600"/>
      </w:tabs>
      <w:ind w:right="-115"/>
      <w:rPr>
        <w:smallCaps/>
        <w:color w:val="808080"/>
        <w:szCs w:val="18"/>
      </w:rPr>
    </w:pPr>
  </w:p>
  <w:p w14:paraId="6B13BA04" w14:textId="77777777" w:rsidR="00213567" w:rsidRPr="009A0EA7" w:rsidRDefault="00213567" w:rsidP="004325FA">
    <w:pPr>
      <w:pStyle w:val="Header"/>
      <w:pBdr>
        <w:bottom w:val="double" w:sz="4" w:space="0" w:color="808080"/>
      </w:pBdr>
      <w:tabs>
        <w:tab w:val="clear" w:pos="4320"/>
        <w:tab w:val="clear" w:pos="8640"/>
        <w:tab w:val="right" w:pos="9600"/>
      </w:tabs>
      <w:ind w:left="-120" w:right="-115"/>
      <w:rPr>
        <w:i/>
        <w:sz w:val="10"/>
        <w:szCs w:val="10"/>
      </w:rPr>
    </w:pPr>
  </w:p>
  <w:p w14:paraId="6ED42642" w14:textId="77777777" w:rsidR="00213567" w:rsidRPr="00FA0B17" w:rsidRDefault="00213567" w:rsidP="0080522B">
    <w:pPr>
      <w:pStyle w:val="Header"/>
      <w:tabs>
        <w:tab w:val="clear" w:pos="4320"/>
        <w:tab w:val="clear" w:pos="8640"/>
        <w:tab w:val="right" w:pos="9480"/>
      </w:tabs>
      <w:ind w:right="-115"/>
      <w:rPr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BBC4B8" w14:textId="77777777" w:rsidR="00213567" w:rsidRDefault="00F54BF4">
    <w:pPr>
      <w:pStyle w:val="Header"/>
    </w:pPr>
    <w:r>
      <w:rPr>
        <w:noProof/>
        <w:lang w:eastAsia="en-SG"/>
      </w:rPr>
      <w:pict w14:anchorId="3B975C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32998" o:spid="_x0000_s2068" type="#_x0000_t75" style="position:absolute;margin-left:0;margin-top:0;width:490.75pt;height:721.35pt;z-index:-251657728;mso-position-horizontal:center;mso-position-horizontal-relative:margin;mso-position-vertical:center;mso-position-vertical-relative:margin" o:allowincell="f">
          <v:imagedata r:id="rId1" o:title="progress_consulting[1]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B0989"/>
    <w:multiLevelType w:val="hybridMultilevel"/>
    <w:tmpl w:val="E26276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274505"/>
    <w:multiLevelType w:val="multilevel"/>
    <w:tmpl w:val="30F69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43787"/>
    <w:multiLevelType w:val="hybridMultilevel"/>
    <w:tmpl w:val="E1B20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A77C2"/>
    <w:multiLevelType w:val="hybridMultilevel"/>
    <w:tmpl w:val="94D646E8"/>
    <w:lvl w:ilvl="0" w:tplc="C93A64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E02661"/>
    <w:multiLevelType w:val="hybridMultilevel"/>
    <w:tmpl w:val="263EA6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F404B"/>
    <w:multiLevelType w:val="hybridMultilevel"/>
    <w:tmpl w:val="83561A30"/>
    <w:lvl w:ilvl="0" w:tplc="A088FA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C54A69"/>
    <w:multiLevelType w:val="hybridMultilevel"/>
    <w:tmpl w:val="816443B6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B09B5"/>
    <w:multiLevelType w:val="hybridMultilevel"/>
    <w:tmpl w:val="18EEEA62"/>
    <w:lvl w:ilvl="0" w:tplc="A088FAC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0A03608"/>
    <w:multiLevelType w:val="hybridMultilevel"/>
    <w:tmpl w:val="09404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6E786F"/>
    <w:multiLevelType w:val="hybridMultilevel"/>
    <w:tmpl w:val="027CBF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28B3B8A"/>
    <w:multiLevelType w:val="hybridMultilevel"/>
    <w:tmpl w:val="E1B208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4E45931"/>
    <w:multiLevelType w:val="hybridMultilevel"/>
    <w:tmpl w:val="D7EC03D6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9DC7D32"/>
    <w:multiLevelType w:val="hybridMultilevel"/>
    <w:tmpl w:val="933A84F8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A7B39D0"/>
    <w:multiLevelType w:val="hybridMultilevel"/>
    <w:tmpl w:val="7E9A5286"/>
    <w:lvl w:ilvl="0" w:tplc="00D895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CC56CBA"/>
    <w:multiLevelType w:val="hybridMultilevel"/>
    <w:tmpl w:val="EE749198"/>
    <w:lvl w:ilvl="0" w:tplc="4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74C3F39"/>
    <w:multiLevelType w:val="hybridMultilevel"/>
    <w:tmpl w:val="85162C50"/>
    <w:lvl w:ilvl="0" w:tplc="887A226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296A0B"/>
    <w:multiLevelType w:val="multilevel"/>
    <w:tmpl w:val="CA72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3948FB"/>
    <w:multiLevelType w:val="hybridMultilevel"/>
    <w:tmpl w:val="283CE36E"/>
    <w:lvl w:ilvl="0" w:tplc="8852124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C24178"/>
    <w:multiLevelType w:val="hybridMultilevel"/>
    <w:tmpl w:val="BB02B6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AC62E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B8F43ED"/>
    <w:multiLevelType w:val="hybridMultilevel"/>
    <w:tmpl w:val="257690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743684"/>
    <w:multiLevelType w:val="hybridMultilevel"/>
    <w:tmpl w:val="59F0A62E"/>
    <w:lvl w:ilvl="0" w:tplc="A34C1C76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E5208D"/>
    <w:multiLevelType w:val="hybridMultilevel"/>
    <w:tmpl w:val="8BFCC196"/>
    <w:lvl w:ilvl="0" w:tplc="3A949A30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7E4A88"/>
    <w:multiLevelType w:val="hybridMultilevel"/>
    <w:tmpl w:val="0270B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CC41B0"/>
    <w:multiLevelType w:val="hybridMultilevel"/>
    <w:tmpl w:val="9690A58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AF7526E"/>
    <w:multiLevelType w:val="hybridMultilevel"/>
    <w:tmpl w:val="B77A519E"/>
    <w:lvl w:ilvl="0" w:tplc="B53C579A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89D05B66">
      <w:start w:val="1"/>
      <w:numFmt w:val="bullet"/>
      <w:lvlText w:val=""/>
      <w:lvlJc w:val="left"/>
      <w:pPr>
        <w:ind w:left="1800" w:hanging="72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EE41DD"/>
    <w:multiLevelType w:val="hybridMultilevel"/>
    <w:tmpl w:val="36F009D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701364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1E53788"/>
    <w:multiLevelType w:val="hybridMultilevel"/>
    <w:tmpl w:val="DEA280B0"/>
    <w:lvl w:ilvl="0" w:tplc="FA38DD9A">
      <w:numFmt w:val="bullet"/>
      <w:lvlText w:val="-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B7390D"/>
    <w:multiLevelType w:val="multilevel"/>
    <w:tmpl w:val="C6B81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E555A3"/>
    <w:multiLevelType w:val="multilevel"/>
    <w:tmpl w:val="0622B9B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676F6F"/>
    <w:multiLevelType w:val="multilevel"/>
    <w:tmpl w:val="A2E82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31"/>
  </w:num>
  <w:num w:numId="4">
    <w:abstractNumId w:val="4"/>
  </w:num>
  <w:num w:numId="5">
    <w:abstractNumId w:val="22"/>
  </w:num>
  <w:num w:numId="6">
    <w:abstractNumId w:val="21"/>
  </w:num>
  <w:num w:numId="7">
    <w:abstractNumId w:val="28"/>
  </w:num>
  <w:num w:numId="8">
    <w:abstractNumId w:val="8"/>
  </w:num>
  <w:num w:numId="9">
    <w:abstractNumId w:val="15"/>
  </w:num>
  <w:num w:numId="10">
    <w:abstractNumId w:val="20"/>
  </w:num>
  <w:num w:numId="11">
    <w:abstractNumId w:val="25"/>
  </w:num>
  <w:num w:numId="12">
    <w:abstractNumId w:val="24"/>
  </w:num>
  <w:num w:numId="13">
    <w:abstractNumId w:val="18"/>
  </w:num>
  <w:num w:numId="14">
    <w:abstractNumId w:val="9"/>
  </w:num>
  <w:num w:numId="15">
    <w:abstractNumId w:val="0"/>
  </w:num>
  <w:num w:numId="16">
    <w:abstractNumId w:val="5"/>
  </w:num>
  <w:num w:numId="17">
    <w:abstractNumId w:val="2"/>
  </w:num>
  <w:num w:numId="18">
    <w:abstractNumId w:val="26"/>
  </w:num>
  <w:num w:numId="19">
    <w:abstractNumId w:val="7"/>
  </w:num>
  <w:num w:numId="20">
    <w:abstractNumId w:val="10"/>
  </w:num>
  <w:num w:numId="21">
    <w:abstractNumId w:val="23"/>
  </w:num>
  <w:num w:numId="22">
    <w:abstractNumId w:val="13"/>
  </w:num>
  <w:num w:numId="23">
    <w:abstractNumId w:val="14"/>
  </w:num>
  <w:num w:numId="24">
    <w:abstractNumId w:val="30"/>
  </w:num>
  <w:num w:numId="25">
    <w:abstractNumId w:val="11"/>
  </w:num>
  <w:num w:numId="26">
    <w:abstractNumId w:val="12"/>
  </w:num>
  <w:num w:numId="27">
    <w:abstractNumId w:val="3"/>
  </w:num>
  <w:num w:numId="28">
    <w:abstractNumId w:val="27"/>
  </w:num>
  <w:num w:numId="29">
    <w:abstractNumId w:val="19"/>
  </w:num>
  <w:num w:numId="30">
    <w:abstractNumId w:val="1"/>
  </w:num>
  <w:num w:numId="31">
    <w:abstractNumId w:val="16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embedSystemFonts/>
  <w:activeWritingStyle w:appName="MSWord" w:lang="en-US" w:vendorID="64" w:dllVersion="6" w:nlCheck="1" w:checkStyle="1"/>
  <w:activeWritingStyle w:appName="MSWord" w:lang="en-SG" w:vendorID="64" w:dllVersion="6" w:nlCheck="1" w:checkStyle="1"/>
  <w:activeWritingStyle w:appName="MSWord" w:lang="en-GB" w:vendorID="64" w:dllVersion="6" w:nlCheck="1" w:checkStyle="1"/>
  <w:activeWritingStyle w:appName="MSWord" w:lang="en-SG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5"/>
  <w:drawingGridVerticalSpacing w:val="187"/>
  <w:displayHorizontalDrawingGridEvery w:val="2"/>
  <w:displayVerticalDrawingGridEvery w:val="2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B09"/>
    <w:rsid w:val="00031A29"/>
    <w:rsid w:val="00044E8B"/>
    <w:rsid w:val="0004700A"/>
    <w:rsid w:val="0008409F"/>
    <w:rsid w:val="000840EC"/>
    <w:rsid w:val="00087205"/>
    <w:rsid w:val="000909BA"/>
    <w:rsid w:val="00094E83"/>
    <w:rsid w:val="000A3BA1"/>
    <w:rsid w:val="000B7CCD"/>
    <w:rsid w:val="00100779"/>
    <w:rsid w:val="00121E6B"/>
    <w:rsid w:val="001318E6"/>
    <w:rsid w:val="00152590"/>
    <w:rsid w:val="00156B33"/>
    <w:rsid w:val="001621BD"/>
    <w:rsid w:val="00166EA7"/>
    <w:rsid w:val="00170BC4"/>
    <w:rsid w:val="00191530"/>
    <w:rsid w:val="00196CB8"/>
    <w:rsid w:val="001A4780"/>
    <w:rsid w:val="001B1A5A"/>
    <w:rsid w:val="001C42F1"/>
    <w:rsid w:val="001D2F45"/>
    <w:rsid w:val="001D6915"/>
    <w:rsid w:val="001F3930"/>
    <w:rsid w:val="001F66A4"/>
    <w:rsid w:val="00201BFE"/>
    <w:rsid w:val="00204E85"/>
    <w:rsid w:val="00213567"/>
    <w:rsid w:val="00214696"/>
    <w:rsid w:val="002172F6"/>
    <w:rsid w:val="002403D9"/>
    <w:rsid w:val="00255417"/>
    <w:rsid w:val="00270098"/>
    <w:rsid w:val="0027363A"/>
    <w:rsid w:val="002922FD"/>
    <w:rsid w:val="002A18EC"/>
    <w:rsid w:val="002B1C63"/>
    <w:rsid w:val="002B55B7"/>
    <w:rsid w:val="002E3B30"/>
    <w:rsid w:val="002E64B4"/>
    <w:rsid w:val="002F5617"/>
    <w:rsid w:val="00310D05"/>
    <w:rsid w:val="0032351F"/>
    <w:rsid w:val="00326CA8"/>
    <w:rsid w:val="00327F16"/>
    <w:rsid w:val="00343790"/>
    <w:rsid w:val="00363C12"/>
    <w:rsid w:val="003709F9"/>
    <w:rsid w:val="00373942"/>
    <w:rsid w:val="00383748"/>
    <w:rsid w:val="00383AB7"/>
    <w:rsid w:val="00390002"/>
    <w:rsid w:val="003900A3"/>
    <w:rsid w:val="0039471F"/>
    <w:rsid w:val="00396D30"/>
    <w:rsid w:val="003A617C"/>
    <w:rsid w:val="003B3C1B"/>
    <w:rsid w:val="003C52CF"/>
    <w:rsid w:val="004046BB"/>
    <w:rsid w:val="0041314E"/>
    <w:rsid w:val="00422FC9"/>
    <w:rsid w:val="004325FA"/>
    <w:rsid w:val="00452383"/>
    <w:rsid w:val="00464F70"/>
    <w:rsid w:val="00481E4F"/>
    <w:rsid w:val="00482AE9"/>
    <w:rsid w:val="004837A8"/>
    <w:rsid w:val="004B5E17"/>
    <w:rsid w:val="004C54C2"/>
    <w:rsid w:val="004D1E4B"/>
    <w:rsid w:val="004D5D7E"/>
    <w:rsid w:val="004E3F54"/>
    <w:rsid w:val="0051390C"/>
    <w:rsid w:val="00514594"/>
    <w:rsid w:val="00533100"/>
    <w:rsid w:val="00542779"/>
    <w:rsid w:val="00545280"/>
    <w:rsid w:val="00563C62"/>
    <w:rsid w:val="00563DD9"/>
    <w:rsid w:val="00572DF7"/>
    <w:rsid w:val="00593859"/>
    <w:rsid w:val="00594080"/>
    <w:rsid w:val="005B71F9"/>
    <w:rsid w:val="005E5AB0"/>
    <w:rsid w:val="006325C7"/>
    <w:rsid w:val="006422D4"/>
    <w:rsid w:val="0064307C"/>
    <w:rsid w:val="00644655"/>
    <w:rsid w:val="00652B6D"/>
    <w:rsid w:val="00653BAB"/>
    <w:rsid w:val="006550DA"/>
    <w:rsid w:val="006658C6"/>
    <w:rsid w:val="006670EC"/>
    <w:rsid w:val="006710C1"/>
    <w:rsid w:val="006912AC"/>
    <w:rsid w:val="006E0C3A"/>
    <w:rsid w:val="006E2F99"/>
    <w:rsid w:val="006F0F78"/>
    <w:rsid w:val="00705D25"/>
    <w:rsid w:val="0072389E"/>
    <w:rsid w:val="0073125E"/>
    <w:rsid w:val="00734C48"/>
    <w:rsid w:val="0075283B"/>
    <w:rsid w:val="0079486F"/>
    <w:rsid w:val="007B5D8D"/>
    <w:rsid w:val="007C30EA"/>
    <w:rsid w:val="007D6A4E"/>
    <w:rsid w:val="007E566E"/>
    <w:rsid w:val="008006C1"/>
    <w:rsid w:val="0080522B"/>
    <w:rsid w:val="00815DAC"/>
    <w:rsid w:val="00825B9F"/>
    <w:rsid w:val="00830940"/>
    <w:rsid w:val="0084776C"/>
    <w:rsid w:val="00862FE1"/>
    <w:rsid w:val="00872C53"/>
    <w:rsid w:val="00872FB9"/>
    <w:rsid w:val="00881F27"/>
    <w:rsid w:val="00892FF2"/>
    <w:rsid w:val="00897E56"/>
    <w:rsid w:val="008A02C0"/>
    <w:rsid w:val="008A7020"/>
    <w:rsid w:val="008B122D"/>
    <w:rsid w:val="008C3060"/>
    <w:rsid w:val="008C39EA"/>
    <w:rsid w:val="008C5EED"/>
    <w:rsid w:val="008C7969"/>
    <w:rsid w:val="008D1026"/>
    <w:rsid w:val="00907B14"/>
    <w:rsid w:val="00917A53"/>
    <w:rsid w:val="0092582D"/>
    <w:rsid w:val="00926B81"/>
    <w:rsid w:val="00934EBF"/>
    <w:rsid w:val="00935B29"/>
    <w:rsid w:val="00942B07"/>
    <w:rsid w:val="00947681"/>
    <w:rsid w:val="00957CA6"/>
    <w:rsid w:val="009704FF"/>
    <w:rsid w:val="00974C8A"/>
    <w:rsid w:val="00990125"/>
    <w:rsid w:val="00995A07"/>
    <w:rsid w:val="0099749A"/>
    <w:rsid w:val="009A0EA7"/>
    <w:rsid w:val="009B34E6"/>
    <w:rsid w:val="009D7C73"/>
    <w:rsid w:val="009E77F2"/>
    <w:rsid w:val="009E7BAD"/>
    <w:rsid w:val="00A11F09"/>
    <w:rsid w:val="00A15CB2"/>
    <w:rsid w:val="00A44E90"/>
    <w:rsid w:val="00A57043"/>
    <w:rsid w:val="00A62607"/>
    <w:rsid w:val="00AA2C6A"/>
    <w:rsid w:val="00AC2A19"/>
    <w:rsid w:val="00AF4DF6"/>
    <w:rsid w:val="00B005F2"/>
    <w:rsid w:val="00B11DA4"/>
    <w:rsid w:val="00B126C2"/>
    <w:rsid w:val="00B44B94"/>
    <w:rsid w:val="00B52396"/>
    <w:rsid w:val="00B82E4D"/>
    <w:rsid w:val="00B84A86"/>
    <w:rsid w:val="00BC1A33"/>
    <w:rsid w:val="00BD197A"/>
    <w:rsid w:val="00BE0838"/>
    <w:rsid w:val="00BF4F06"/>
    <w:rsid w:val="00BF7033"/>
    <w:rsid w:val="00C10ED4"/>
    <w:rsid w:val="00C15535"/>
    <w:rsid w:val="00C2326E"/>
    <w:rsid w:val="00C262B0"/>
    <w:rsid w:val="00C41050"/>
    <w:rsid w:val="00C419E2"/>
    <w:rsid w:val="00C516C7"/>
    <w:rsid w:val="00C6238A"/>
    <w:rsid w:val="00C658CD"/>
    <w:rsid w:val="00C74A93"/>
    <w:rsid w:val="00C76106"/>
    <w:rsid w:val="00CA29CA"/>
    <w:rsid w:val="00CA7BB6"/>
    <w:rsid w:val="00CD0A52"/>
    <w:rsid w:val="00CD2DFF"/>
    <w:rsid w:val="00CF0701"/>
    <w:rsid w:val="00D35B38"/>
    <w:rsid w:val="00D36B09"/>
    <w:rsid w:val="00D40A54"/>
    <w:rsid w:val="00D428EC"/>
    <w:rsid w:val="00D47289"/>
    <w:rsid w:val="00D55CE9"/>
    <w:rsid w:val="00D64741"/>
    <w:rsid w:val="00D77535"/>
    <w:rsid w:val="00DA5C63"/>
    <w:rsid w:val="00DB6F56"/>
    <w:rsid w:val="00DD1061"/>
    <w:rsid w:val="00DD221A"/>
    <w:rsid w:val="00DD3856"/>
    <w:rsid w:val="00DF2C2A"/>
    <w:rsid w:val="00DF4175"/>
    <w:rsid w:val="00E00080"/>
    <w:rsid w:val="00E23E58"/>
    <w:rsid w:val="00E6730D"/>
    <w:rsid w:val="00E94DEA"/>
    <w:rsid w:val="00EA47D8"/>
    <w:rsid w:val="00EB2A48"/>
    <w:rsid w:val="00EB2D9F"/>
    <w:rsid w:val="00EB7773"/>
    <w:rsid w:val="00ED738D"/>
    <w:rsid w:val="00EE37E0"/>
    <w:rsid w:val="00EF30D5"/>
    <w:rsid w:val="00EF3B69"/>
    <w:rsid w:val="00F06561"/>
    <w:rsid w:val="00F120CA"/>
    <w:rsid w:val="00F148CE"/>
    <w:rsid w:val="00F53B4B"/>
    <w:rsid w:val="00F54BF4"/>
    <w:rsid w:val="00F654F1"/>
    <w:rsid w:val="00F66B99"/>
    <w:rsid w:val="00F93298"/>
    <w:rsid w:val="00F95E1C"/>
    <w:rsid w:val="00F97123"/>
    <w:rsid w:val="00FA0B17"/>
    <w:rsid w:val="00FB6013"/>
    <w:rsid w:val="00FC5222"/>
    <w:rsid w:val="00FE1DB2"/>
    <w:rsid w:val="00FE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0"/>
    <o:shapelayout v:ext="edit">
      <o:idmap v:ext="edit" data="1"/>
    </o:shapelayout>
  </w:shapeDefaults>
  <w:decimalSymbol w:val="."/>
  <w:listSeparator w:val=","/>
  <w14:docId w14:val="40F593C8"/>
  <w15:docId w15:val="{BEB35D1F-88DF-4AC2-87AC-4E193E455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0522B"/>
    <w:rPr>
      <w:sz w:val="22"/>
      <w:lang w:val="en-SG"/>
    </w:rPr>
  </w:style>
  <w:style w:type="paragraph" w:styleId="Heading1">
    <w:name w:val="heading 1"/>
    <w:basedOn w:val="Normal"/>
    <w:next w:val="Normal"/>
    <w:qFormat/>
    <w:rsid w:val="00644655"/>
    <w:pPr>
      <w:keepNext/>
      <w:spacing w:before="60" w:after="60"/>
      <w:outlineLvl w:val="0"/>
    </w:pPr>
    <w:rPr>
      <w:rFonts w:ascii="Arial" w:hAnsi="Arial" w:cs="Arial"/>
      <w:b/>
      <w:bCs/>
      <w:color w:val="0000FF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44655"/>
    <w:pPr>
      <w:keepNext/>
      <w:spacing w:before="60" w:after="60"/>
      <w:outlineLvl w:val="1"/>
    </w:pPr>
    <w:rPr>
      <w:rFonts w:ascii="Arial" w:hAnsi="Arial" w:cs="Arial"/>
      <w:b/>
      <w:bCs/>
      <w:iCs/>
      <w:color w:val="008000"/>
      <w:sz w:val="28"/>
      <w:szCs w:val="28"/>
    </w:rPr>
  </w:style>
  <w:style w:type="paragraph" w:styleId="Heading3">
    <w:name w:val="heading 3"/>
    <w:basedOn w:val="Normal"/>
    <w:next w:val="Normal"/>
    <w:qFormat/>
    <w:rsid w:val="00990125"/>
    <w:pPr>
      <w:keepNext/>
      <w:spacing w:before="60" w:after="60"/>
      <w:outlineLvl w:val="2"/>
    </w:pPr>
    <w:rPr>
      <w:rFonts w:ascii="Arial" w:hAnsi="Arial" w:cs="Arial"/>
      <w:b/>
      <w:bCs/>
      <w:color w:val="800000"/>
      <w:sz w:val="26"/>
      <w:szCs w:val="26"/>
    </w:rPr>
  </w:style>
  <w:style w:type="paragraph" w:styleId="Heading4">
    <w:name w:val="heading 4"/>
    <w:basedOn w:val="Normal"/>
    <w:next w:val="Normal"/>
    <w:qFormat/>
    <w:rsid w:val="00990125"/>
    <w:pPr>
      <w:outlineLvl w:val="3"/>
    </w:pPr>
    <w:rPr>
      <w:rFonts w:ascii="Arial" w:hAnsi="Arial" w:cs="Arial"/>
      <w:b/>
      <w:color w:val="808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57043"/>
    <w:pPr>
      <w:tabs>
        <w:tab w:val="center" w:pos="4320"/>
        <w:tab w:val="right" w:pos="8640"/>
      </w:tabs>
    </w:pPr>
    <w:rPr>
      <w:rFonts w:ascii="Arial" w:hAnsi="Arial"/>
      <w:sz w:val="18"/>
    </w:rPr>
  </w:style>
  <w:style w:type="paragraph" w:styleId="Footer">
    <w:name w:val="footer"/>
    <w:basedOn w:val="Normal"/>
    <w:rsid w:val="00644655"/>
    <w:pPr>
      <w:tabs>
        <w:tab w:val="center" w:pos="4320"/>
        <w:tab w:val="right" w:pos="8640"/>
      </w:tabs>
    </w:pPr>
  </w:style>
  <w:style w:type="character" w:customStyle="1" w:styleId="DocumentTitle">
    <w:name w:val="Document Title"/>
    <w:basedOn w:val="DefaultParagraphFont"/>
    <w:rsid w:val="00990125"/>
    <w:rPr>
      <w:rFonts w:ascii="Trebuchet MS" w:hAnsi="Trebuchet MS"/>
      <w:b/>
      <w:color w:val="000000"/>
      <w:sz w:val="34"/>
      <w:szCs w:val="34"/>
    </w:rPr>
  </w:style>
  <w:style w:type="paragraph" w:customStyle="1" w:styleId="SQL">
    <w:name w:val="SQL"/>
    <w:basedOn w:val="Normal"/>
    <w:rsid w:val="00A57043"/>
    <w:pPr>
      <w:ind w:left="360"/>
    </w:pPr>
    <w:rPr>
      <w:rFonts w:ascii="Courier New" w:hAnsi="Courier New"/>
      <w:color w:val="800080"/>
      <w:sz w:val="20"/>
      <w:szCs w:val="20"/>
    </w:rPr>
  </w:style>
  <w:style w:type="character" w:styleId="PageNumber">
    <w:name w:val="page number"/>
    <w:basedOn w:val="DefaultParagraphFont"/>
    <w:rsid w:val="00A57043"/>
  </w:style>
  <w:style w:type="character" w:customStyle="1" w:styleId="DocumentSubtitle">
    <w:name w:val="Document Subtitle"/>
    <w:basedOn w:val="DocumentTitle"/>
    <w:rsid w:val="00990125"/>
    <w:rPr>
      <w:rFonts w:ascii="Trebuchet MS" w:hAnsi="Trebuchet MS"/>
      <w:b/>
      <w:color w:val="000000"/>
      <w:sz w:val="32"/>
      <w:szCs w:val="34"/>
    </w:rPr>
  </w:style>
  <w:style w:type="character" w:customStyle="1" w:styleId="Warning">
    <w:name w:val="Warning"/>
    <w:rsid w:val="0080522B"/>
    <w:rPr>
      <w:i/>
      <w:color w:val="E36C0A"/>
    </w:rPr>
  </w:style>
  <w:style w:type="paragraph" w:customStyle="1" w:styleId="ProblemDefinition">
    <w:name w:val="Problem Definition"/>
    <w:basedOn w:val="Normal"/>
    <w:rsid w:val="0080522B"/>
    <w:pPr>
      <w:jc w:val="both"/>
    </w:pPr>
    <w:rPr>
      <w:sz w:val="26"/>
      <w:szCs w:val="20"/>
    </w:rPr>
  </w:style>
  <w:style w:type="character" w:styleId="Hyperlink">
    <w:name w:val="Hyperlink"/>
    <w:basedOn w:val="DefaultParagraphFont"/>
    <w:rsid w:val="00BF4F06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6325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325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51459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77535"/>
    <w:pPr>
      <w:ind w:left="720"/>
      <w:contextualSpacing/>
    </w:pPr>
  </w:style>
  <w:style w:type="paragraph" w:customStyle="1" w:styleId="line886">
    <w:name w:val="line886"/>
    <w:basedOn w:val="Normal"/>
    <w:rsid w:val="00533100"/>
    <w:pPr>
      <w:spacing w:before="100" w:beforeAutospacing="1" w:after="100" w:afterAutospacing="1"/>
    </w:pPr>
    <w:rPr>
      <w:rFonts w:eastAsia="SimSun"/>
      <w:sz w:val="24"/>
      <w:lang w:eastAsia="zh-CN"/>
    </w:rPr>
  </w:style>
  <w:style w:type="paragraph" w:customStyle="1" w:styleId="Default">
    <w:name w:val="Default"/>
    <w:rsid w:val="00EB2D9F"/>
    <w:pPr>
      <w:autoSpaceDE w:val="0"/>
      <w:autoSpaceDN w:val="0"/>
      <w:adjustRightInd w:val="0"/>
    </w:pPr>
    <w:rPr>
      <w:rFonts w:ascii="Arial" w:hAnsi="Arial" w:cs="Arial"/>
      <w:color w:val="000000"/>
      <w:lang w:val="en-SG"/>
    </w:rPr>
  </w:style>
  <w:style w:type="character" w:styleId="FollowedHyperlink">
    <w:name w:val="FollowedHyperlink"/>
    <w:basedOn w:val="DefaultParagraphFont"/>
    <w:rsid w:val="001B1A5A"/>
    <w:rPr>
      <w:color w:val="800080" w:themeColor="followedHyperlink"/>
      <w:u w:val="single"/>
    </w:rPr>
  </w:style>
  <w:style w:type="character" w:customStyle="1" w:styleId="HeaderChar">
    <w:name w:val="Header Char"/>
    <w:basedOn w:val="DefaultParagraphFont"/>
    <w:link w:val="Header"/>
    <w:rsid w:val="00204E85"/>
    <w:rPr>
      <w:rFonts w:ascii="Arial" w:hAnsi="Arial"/>
      <w:sz w:val="18"/>
      <w:szCs w:val="24"/>
    </w:rPr>
  </w:style>
  <w:style w:type="paragraph" w:customStyle="1" w:styleId="ItineraryLabels">
    <w:name w:val="Itinerary Labels"/>
    <w:basedOn w:val="Normal"/>
    <w:rsid w:val="00F97123"/>
    <w:pPr>
      <w:spacing w:before="40" w:after="40"/>
    </w:pPr>
    <w:rPr>
      <w:rFonts w:ascii="Tahoma" w:hAnsi="Tahoma"/>
      <w:b/>
      <w:bCs/>
      <w:color w:val="4D4D4D"/>
      <w:sz w:val="20"/>
      <w:szCs w:val="20"/>
    </w:rPr>
  </w:style>
  <w:style w:type="character" w:customStyle="1" w:styleId="Notes">
    <w:name w:val="Notes"/>
    <w:basedOn w:val="DefaultParagraphFont"/>
    <w:rsid w:val="00F97123"/>
    <w:rPr>
      <w:rFonts w:ascii="Tahoma" w:hAnsi="Tahoma"/>
      <w:b/>
      <w:bCs/>
      <w:color w:val="4D4D4D"/>
      <w:sz w:val="22"/>
    </w:rPr>
  </w:style>
  <w:style w:type="character" w:customStyle="1" w:styleId="Body">
    <w:name w:val="Body"/>
    <w:basedOn w:val="DefaultParagraphFont"/>
    <w:rsid w:val="00F97123"/>
    <w:rPr>
      <w:rFonts w:ascii="Tahoma" w:hAnsi="Tahoma"/>
      <w:sz w:val="20"/>
    </w:rPr>
  </w:style>
  <w:style w:type="paragraph" w:styleId="NormalWeb">
    <w:name w:val="Normal (Web)"/>
    <w:basedOn w:val="Normal"/>
    <w:uiPriority w:val="99"/>
    <w:unhideWhenUsed/>
    <w:rsid w:val="001A4780"/>
    <w:pPr>
      <w:spacing w:before="100" w:beforeAutospacing="1" w:after="100" w:afterAutospacing="1"/>
    </w:pPr>
    <w:rPr>
      <w:rFonts w:ascii="Times New Roman" w:hAnsi="Times New Roman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2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6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25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74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25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49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13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06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874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06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19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5802">
      <w:bodyDiv w:val="1"/>
      <w:marLeft w:val="30"/>
      <w:marRight w:val="3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9D9D9"/>
                <w:bottom w:val="none" w:sz="0" w:space="0" w:color="auto"/>
                <w:right w:val="single" w:sz="6" w:space="0" w:color="D9D9D9"/>
              </w:divBdr>
              <w:divsChild>
                <w:div w:id="196287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362100">
                      <w:marLeft w:val="0"/>
                      <w:marRight w:val="25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69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6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4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9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63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28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697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84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327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odules\2018%20Sem%202-%20SAD\Draft\P04%20EasyTic\Student%20Resources\Additional%20Resources\C202_UseCaseSpecification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3E848AD4CE544DB0D17BE0735B0CD7" ma:contentTypeVersion="0" ma:contentTypeDescription="Create a new document." ma:contentTypeScope="" ma:versionID="810b35b003db2b95e2c7541a787c8fe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3F09CA-1F42-4064-BDF7-DE3B64CB33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1C042A-EBCD-4A46-9049-32D1C3FD47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41FED72-8363-4805-957D-901394DC6C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9E2BBB5-3553-4862-8AA7-D6833BEA2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C202_UseCaseSpecificationTemplate.dotx</Template>
  <TotalTime>256</TotalTime>
  <Pages>4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C207 Document Template</vt:lpstr>
    </vt:vector>
  </TitlesOfParts>
  <Company>Republic Polytechnic</Company>
  <LinksUpToDate>false</LinksUpToDate>
  <CharactersWithSpaces>2529</CharactersWithSpaces>
  <SharedDoc>false</SharedDoc>
  <HLinks>
    <vt:vector size="6" baseType="variant">
      <vt:variant>
        <vt:i4>5767174</vt:i4>
      </vt:variant>
      <vt:variant>
        <vt:i4>0</vt:i4>
      </vt:variant>
      <vt:variant>
        <vt:i4>0</vt:i4>
      </vt:variant>
      <vt:variant>
        <vt:i4>5</vt:i4>
      </vt:variant>
      <vt:variant>
        <vt:lpwstr>http://www.w3schools.com/sql/default.asp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C207 Document Template</dc:title>
  <dc:subject>C207 Database Systems</dc:subject>
  <dc:creator>Windows User</dc:creator>
  <cp:lastModifiedBy>LAM HUEY HING</cp:lastModifiedBy>
  <cp:revision>7</cp:revision>
  <dcterms:created xsi:type="dcterms:W3CDTF">2020-10-31T03:50:00Z</dcterms:created>
  <dcterms:modified xsi:type="dcterms:W3CDTF">2020-11-08T14:06:00Z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0x010100D63E848AD4CE544DB0D17BE0735B0CD7</vt:lpwstr>
  </property>
</Properties>
</file>