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3" w:type="dxa"/>
        <w:tblInd w:w="-3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7513"/>
      </w:tblGrid>
      <w:tr w:rsidR="00974C8A" w:rsidRPr="00156B33" w14:paraId="5F3C6224" w14:textId="77777777" w:rsidTr="00FB6013">
        <w:trPr>
          <w:trHeight w:val="367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6501D" w14:textId="77777777" w:rsidR="00974C8A" w:rsidRPr="00974C8A" w:rsidRDefault="00974C8A" w:rsidP="00974C8A">
            <w:pPr>
              <w:pStyle w:val="Heading2"/>
              <w:jc w:val="center"/>
              <w:rPr>
                <w:rStyle w:val="Body"/>
                <w:rFonts w:asciiTheme="minorHAnsi" w:hAnsiTheme="minorHAnsi"/>
                <w:sz w:val="28"/>
              </w:rPr>
            </w:pPr>
            <w:r w:rsidRPr="00156B33">
              <w:rPr>
                <w:rFonts w:asciiTheme="minorHAnsi" w:hAnsiTheme="minorHAnsi"/>
              </w:rPr>
              <w:t>USE CASE SPECIFICATION</w:t>
            </w:r>
          </w:p>
        </w:tc>
      </w:tr>
      <w:tr w:rsidR="00F97123" w:rsidRPr="00156B33" w14:paraId="6000C756" w14:textId="77777777" w:rsidTr="00FB6013">
        <w:trPr>
          <w:trHeight w:val="720"/>
        </w:trPr>
        <w:tc>
          <w:tcPr>
            <w:tcW w:w="2410" w:type="dxa"/>
            <w:tcBorders>
              <w:top w:val="single" w:sz="4" w:space="0" w:color="auto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A8DF7CA" w14:textId="77777777" w:rsidR="00F97123" w:rsidRPr="00156B33" w:rsidRDefault="00F97123" w:rsidP="00156B33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2367CBC3" w14:textId="668AC699" w:rsidR="00F97123" w:rsidRPr="0064307C" w:rsidRDefault="00DB1BB1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View Program Schedule</w:t>
            </w:r>
          </w:p>
        </w:tc>
      </w:tr>
      <w:tr w:rsidR="00F97123" w:rsidRPr="00156B33" w14:paraId="033DCA01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8EC23BC" w14:textId="77777777" w:rsidR="00F97123" w:rsidRPr="00156B33" w:rsidRDefault="00F97123" w:rsidP="00156B33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Brief Description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36238F95" w14:textId="77777777" w:rsidR="00BD197A" w:rsidRPr="00BD197A" w:rsidRDefault="00BD197A" w:rsidP="00BD19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14:paraId="0D480805" w14:textId="61E81BBD" w:rsidR="00BD197A" w:rsidRPr="00BD197A" w:rsidRDefault="000F5D34" w:rsidP="00BD19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Start-up Founders and Alumni would be able to view the program schedule </w:t>
            </w:r>
            <w:r w:rsidR="00C91C0B">
              <w:rPr>
                <w:rFonts w:ascii="Calibri" w:hAnsi="Calibri" w:cs="Calibri"/>
                <w:color w:val="000000"/>
                <w:szCs w:val="22"/>
              </w:rPr>
              <w:t xml:space="preserve">and search for an event </w:t>
            </w:r>
            <w:r>
              <w:rPr>
                <w:rFonts w:ascii="Calibri" w:hAnsi="Calibri" w:cs="Calibri"/>
                <w:color w:val="000000"/>
                <w:szCs w:val="22"/>
              </w:rPr>
              <w:t>uploaded by the Admin.</w:t>
            </w:r>
          </w:p>
          <w:p w14:paraId="1F6866D5" w14:textId="77777777" w:rsidR="00F97123" w:rsidRPr="0064307C" w:rsidRDefault="00F97123" w:rsidP="0064307C">
            <w:pPr>
              <w:autoSpaceDE w:val="0"/>
              <w:autoSpaceDN w:val="0"/>
              <w:adjustRightInd w:val="0"/>
              <w:rPr>
                <w:rStyle w:val="Body"/>
                <w:rFonts w:asciiTheme="minorHAnsi" w:hAnsiTheme="minorHAnsi" w:cs="Calibri"/>
                <w:color w:val="000000"/>
                <w:sz w:val="24"/>
              </w:rPr>
            </w:pPr>
          </w:p>
        </w:tc>
      </w:tr>
      <w:tr w:rsidR="00156B33" w:rsidRPr="00156B33" w14:paraId="3942DB4B" w14:textId="77777777" w:rsidTr="00720F06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47B4CEB" w14:textId="77777777" w:rsidR="00156B33" w:rsidRPr="0064307C" w:rsidRDefault="00156B33" w:rsidP="0064307C">
            <w:pPr>
              <w:pStyle w:val="Heading3"/>
              <w:numPr>
                <w:ilvl w:val="0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 w:rsidRPr="0064307C">
              <w:rPr>
                <w:rFonts w:asciiTheme="minorHAnsi" w:hAnsiTheme="minorHAnsi"/>
                <w:b w:val="0"/>
                <w:sz w:val="22"/>
                <w:szCs w:val="22"/>
              </w:rPr>
              <w:t>Actors</w:t>
            </w:r>
          </w:p>
        </w:tc>
      </w:tr>
      <w:tr w:rsidR="00156B33" w:rsidRPr="00156B33" w14:paraId="705AE0AE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4E3A9D5" w14:textId="77777777" w:rsidR="00156B33" w:rsidRPr="00156B33" w:rsidRDefault="00156B33" w:rsidP="00156B33">
            <w:pPr>
              <w:pStyle w:val="Heading3"/>
              <w:numPr>
                <w:ilvl w:val="1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Primary Actor/s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3CF72533" w14:textId="659CCD9E" w:rsidR="00156B33" w:rsidRPr="00BD197A" w:rsidRDefault="00DB1BB1" w:rsidP="004D1E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Start-up Founders and Alumni</w:t>
            </w:r>
          </w:p>
        </w:tc>
      </w:tr>
      <w:tr w:rsidR="00156B33" w:rsidRPr="00156B33" w14:paraId="3F07B070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96A542A" w14:textId="77777777" w:rsidR="00156B33" w:rsidRPr="00156B33" w:rsidRDefault="00156B33" w:rsidP="001621BD">
            <w:pPr>
              <w:pStyle w:val="Heading3"/>
              <w:numPr>
                <w:ilvl w:val="1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Secondary Actor</w:t>
            </w:r>
            <w:r w:rsidR="0064307C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2F2BD142" w14:textId="722A80ED" w:rsidR="00156B33" w:rsidRPr="00892FF2" w:rsidRDefault="00DB1BB1" w:rsidP="00892FF2">
            <w:r>
              <w:t>Admin</w:t>
            </w:r>
          </w:p>
        </w:tc>
      </w:tr>
      <w:tr w:rsidR="00156B33" w:rsidRPr="00156B33" w14:paraId="1C6558E4" w14:textId="77777777" w:rsidTr="00654539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5087BE6" w14:textId="77777777" w:rsidR="00156B33" w:rsidRPr="0064307C" w:rsidRDefault="00156B33" w:rsidP="0064307C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4307C">
              <w:rPr>
                <w:rFonts w:asciiTheme="minorHAnsi" w:hAnsiTheme="minorHAnsi"/>
                <w:b w:val="0"/>
                <w:sz w:val="22"/>
                <w:szCs w:val="22"/>
              </w:rPr>
              <w:t>Flow of Events</w:t>
            </w:r>
          </w:p>
          <w:p w14:paraId="5185FDC5" w14:textId="77777777" w:rsidR="00156B33" w:rsidRPr="0064307C" w:rsidRDefault="00156B33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</w:tc>
      </w:tr>
      <w:tr w:rsidR="00156B33" w:rsidRPr="00156B33" w14:paraId="39EA2E7A" w14:textId="77777777" w:rsidTr="006A0DFB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70FF300" w14:textId="77777777" w:rsidR="00156B33" w:rsidRPr="0064307C" w:rsidRDefault="00C658CD" w:rsidP="0064307C">
            <w:pPr>
              <w:pStyle w:val="Heading3"/>
              <w:numPr>
                <w:ilvl w:val="1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Main</w:t>
            </w:r>
            <w:r w:rsidR="00156B33" w:rsidRPr="0064307C">
              <w:rPr>
                <w:rFonts w:asciiTheme="minorHAnsi" w:hAnsiTheme="minorHAnsi"/>
                <w:b w:val="0"/>
                <w:sz w:val="22"/>
                <w:szCs w:val="22"/>
              </w:rPr>
              <w:t xml:space="preserve"> Flow</w:t>
            </w:r>
            <w:r w:rsidR="00044E8B"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MF</w:t>
            </w:r>
            <w:r w:rsidR="00044E8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</w:tr>
      <w:tr w:rsidR="00156B33" w:rsidRPr="00156B33" w14:paraId="53B0A863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805D250" w14:textId="77777777" w:rsidR="00156B33" w:rsidRPr="00156B33" w:rsidRDefault="00156B33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426238A7" w14:textId="414449FC" w:rsidR="0064307C" w:rsidRDefault="00CC1619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UPLOAD </w:t>
            </w:r>
            <w:r w:rsidR="00DC2C3E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SCHEDULE</w:t>
            </w:r>
          </w:p>
          <w:p w14:paraId="4D244698" w14:textId="77777777" w:rsidR="004D1E4B" w:rsidRDefault="004D1E4B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03B50C97" w14:textId="03E18EBA" w:rsidR="00156B33" w:rsidRPr="0064307C" w:rsidRDefault="00CC1619" w:rsidP="00892FF2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This use case begins with the admin uploading the schedule of the </w:t>
            </w:r>
            <w:r w:rsidR="00DC2C3E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>s available.</w:t>
            </w:r>
          </w:p>
        </w:tc>
      </w:tr>
      <w:tr w:rsidR="00156B33" w:rsidRPr="00156B33" w14:paraId="0DDBEBB1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3B38CC43" w14:textId="77777777" w:rsidR="00156B33" w:rsidRPr="00156B33" w:rsidRDefault="00156B33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0D00E835" w14:textId="56210565" w:rsidR="004D1E4B" w:rsidRDefault="00720FE0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BROWSE </w:t>
            </w:r>
            <w:r w:rsidR="00DC2C3E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SCHEDULE</w:t>
            </w:r>
          </w:p>
          <w:p w14:paraId="76D8DFC4" w14:textId="77777777" w:rsidR="004D1E4B" w:rsidRDefault="004D1E4B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790D49FA" w14:textId="49290953" w:rsidR="00156B33" w:rsidRPr="0064307C" w:rsidRDefault="00720FE0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The system displays the schedule of the </w:t>
            </w:r>
            <w:r w:rsidR="00DC2C3E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>s uploaded by the admin.</w:t>
            </w:r>
          </w:p>
        </w:tc>
      </w:tr>
      <w:tr w:rsidR="00A264C1" w:rsidRPr="00156B33" w14:paraId="385C9F6D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D918F64" w14:textId="77777777" w:rsidR="00A264C1" w:rsidRPr="00156B33" w:rsidRDefault="00A264C1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5D13EF78" w14:textId="77777777" w:rsidR="00A264C1" w:rsidRDefault="00A264C1" w:rsidP="00A264C1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SEARCH FOR AN EVENT</w:t>
            </w:r>
          </w:p>
          <w:p w14:paraId="60D6AB0E" w14:textId="77777777" w:rsidR="00A264C1" w:rsidRDefault="00A264C1" w:rsidP="00A264C1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3436E0D8" w14:textId="422A3933" w:rsidR="00A264C1" w:rsidRDefault="00A264C1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The users would search for an event they wish to view using a search box.</w:t>
            </w:r>
          </w:p>
        </w:tc>
      </w:tr>
      <w:tr w:rsidR="00C91C0B" w:rsidRPr="00156B33" w14:paraId="1F414BD1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12D56EE" w14:textId="77777777" w:rsidR="00C91C0B" w:rsidRPr="00156B33" w:rsidRDefault="00C91C0B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241C36DB" w14:textId="77777777" w:rsidR="00C91C0B" w:rsidRDefault="00C91C0B" w:rsidP="00C91C0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DISPLAY EVENT</w:t>
            </w:r>
          </w:p>
          <w:p w14:paraId="69713ADC" w14:textId="77777777" w:rsidR="00C91C0B" w:rsidRDefault="00C91C0B" w:rsidP="00C91C0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236CC7FF" w14:textId="34360F89" w:rsidR="00C91C0B" w:rsidRDefault="00C91C0B" w:rsidP="00A264C1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The system displays the event searched by the users.</w:t>
            </w:r>
          </w:p>
        </w:tc>
      </w:tr>
      <w:tr w:rsidR="00720FE0" w:rsidRPr="00156B33" w14:paraId="0498A1C2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D62FD46" w14:textId="77777777" w:rsidR="00720FE0" w:rsidRPr="00156B33" w:rsidRDefault="00720FE0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390F8AA6" w14:textId="2C42A0D9" w:rsidR="00720FE0" w:rsidRDefault="00720FE0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SELECT </w:t>
            </w:r>
            <w:r w:rsidR="00A264C1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</w:p>
          <w:p w14:paraId="1EC6FD93" w14:textId="77777777" w:rsidR="00720FE0" w:rsidRDefault="00720FE0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699B4450" w14:textId="0939F1F3" w:rsidR="00720FE0" w:rsidRDefault="000F5D34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The users</w:t>
            </w:r>
            <w:r w:rsidR="00720FE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would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then</w:t>
            </w:r>
            <w:r w:rsidR="00720FE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select the </w:t>
            </w:r>
            <w:r w:rsidR="007F45A3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 w:rsidR="00720FE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that they wish to view.</w:t>
            </w:r>
            <w:r w:rsidR="000400B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The use case ends.</w:t>
            </w:r>
            <w:r w:rsidR="00361CA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156B33" w:rsidRPr="00156B33" w14:paraId="5F248F4A" w14:textId="77777777" w:rsidTr="00230985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8EDA01F" w14:textId="77777777" w:rsidR="00156B33" w:rsidRPr="0064307C" w:rsidRDefault="00156B33" w:rsidP="00044E8B">
            <w:pPr>
              <w:pStyle w:val="Heading3"/>
              <w:numPr>
                <w:ilvl w:val="1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 w:rsidRPr="0064307C">
              <w:rPr>
                <w:rFonts w:asciiTheme="minorHAnsi" w:hAnsiTheme="minorHAnsi"/>
                <w:b w:val="0"/>
                <w:sz w:val="22"/>
                <w:szCs w:val="22"/>
              </w:rPr>
              <w:t>Alternate Flows</w:t>
            </w:r>
            <w:r w:rsidR="001621BD" w:rsidRPr="0064307C"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="00044E8B">
              <w:rPr>
                <w:rFonts w:asciiTheme="minorHAnsi" w:hAnsiTheme="minorHAnsi"/>
                <w:b w:val="0"/>
                <w:sz w:val="22"/>
                <w:szCs w:val="22"/>
              </w:rPr>
              <w:t xml:space="preserve">AF) </w:t>
            </w:r>
          </w:p>
        </w:tc>
      </w:tr>
      <w:tr w:rsidR="00C91C0B" w:rsidRPr="00156B33" w14:paraId="7BA99A57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ACE56AE" w14:textId="77777777" w:rsidR="00C91C0B" w:rsidRPr="00156B33" w:rsidRDefault="00C91C0B" w:rsidP="001621BD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462B9A85" w14:textId="77777777" w:rsidR="00C91C0B" w:rsidRDefault="00C91C0B" w:rsidP="00C91C0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WRONG EVENT SEARCHED</w:t>
            </w:r>
          </w:p>
          <w:p w14:paraId="11D3AACC" w14:textId="77777777" w:rsidR="00C91C0B" w:rsidRDefault="00C91C0B" w:rsidP="00C91C0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68E0304B" w14:textId="2848F916" w:rsidR="00C91C0B" w:rsidRDefault="00C91C0B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At main flow ‘SEARCH FOR AN EVENT, the users searched for an event that they do not wish to view. There would be a search box for the users to search for another event. The use case ends.</w:t>
            </w:r>
          </w:p>
        </w:tc>
      </w:tr>
      <w:tr w:rsidR="001621BD" w:rsidRPr="00156B33" w14:paraId="687D32D0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899F568" w14:textId="77777777" w:rsidR="001621BD" w:rsidRPr="00156B33" w:rsidRDefault="001621BD" w:rsidP="001621BD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6568635B" w14:textId="6843CECB" w:rsidR="004D1E4B" w:rsidRDefault="00720FE0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WRONG </w:t>
            </w:r>
            <w:r w:rsidR="007F45A3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SELECTED</w:t>
            </w:r>
          </w:p>
          <w:p w14:paraId="70B88C52" w14:textId="77777777" w:rsidR="004D1E4B" w:rsidRDefault="004D1E4B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72EC2610" w14:textId="62EAB5D0" w:rsidR="0064307C" w:rsidRPr="0064307C" w:rsidRDefault="00720FE0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At main flow ‘SELEC</w:t>
            </w:r>
            <w:r w:rsidR="00C91C0B">
              <w:rPr>
                <w:rStyle w:val="Body"/>
                <w:rFonts w:asciiTheme="minorHAnsi" w:hAnsiTheme="minorHAnsi"/>
                <w:sz w:val="22"/>
                <w:szCs w:val="22"/>
              </w:rPr>
              <w:t>T EVENT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’, </w:t>
            </w:r>
            <w:r w:rsidR="000B11D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the </w:t>
            </w:r>
            <w:r w:rsidR="000F5D34">
              <w:rPr>
                <w:rStyle w:val="Body"/>
                <w:rFonts w:asciiTheme="minorHAnsi" w:hAnsiTheme="minorHAnsi"/>
                <w:sz w:val="22"/>
                <w:szCs w:val="22"/>
              </w:rPr>
              <w:t>users</w:t>
            </w:r>
            <w:r w:rsidR="000B11D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selected a</w:t>
            </w:r>
            <w:r w:rsidR="00C91C0B">
              <w:rPr>
                <w:rStyle w:val="Body"/>
                <w:rFonts w:asciiTheme="minorHAnsi" w:hAnsiTheme="minorHAnsi"/>
                <w:sz w:val="22"/>
                <w:szCs w:val="22"/>
              </w:rPr>
              <w:t>n</w:t>
            </w:r>
            <w:r w:rsidR="000B11D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</w:t>
            </w:r>
            <w:r w:rsidR="00C91C0B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 w:rsidR="000B11D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that they do not wish to view.</w:t>
            </w:r>
            <w:r w:rsidR="005B7CC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The</w:t>
            </w:r>
            <w:r w:rsidR="004B2EA2">
              <w:rPr>
                <w:rStyle w:val="Body"/>
                <w:rFonts w:asciiTheme="minorHAnsi" w:hAnsiTheme="minorHAnsi"/>
                <w:sz w:val="22"/>
                <w:szCs w:val="22"/>
              </w:rPr>
              <w:t>re would be a return button that the users would be able to click for them to</w:t>
            </w:r>
            <w:r w:rsidR="005B7CC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return to the </w:t>
            </w:r>
            <w:r w:rsidR="00DC2C3E">
              <w:rPr>
                <w:rStyle w:val="Body"/>
                <w:rFonts w:asciiTheme="minorHAnsi" w:hAnsiTheme="minorHAnsi"/>
                <w:sz w:val="22"/>
                <w:szCs w:val="22"/>
              </w:rPr>
              <w:t>event</w:t>
            </w:r>
            <w:r w:rsidR="005B7CC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schedule</w:t>
            </w:r>
            <w:r w:rsidR="004B2EA2">
              <w:rPr>
                <w:rStyle w:val="Body"/>
                <w:rFonts w:asciiTheme="minorHAnsi" w:hAnsiTheme="minorHAnsi"/>
                <w:sz w:val="22"/>
                <w:szCs w:val="22"/>
              </w:rPr>
              <w:t>.</w:t>
            </w:r>
            <w:r w:rsidR="005B7CC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The use case ends.</w:t>
            </w:r>
          </w:p>
        </w:tc>
      </w:tr>
      <w:tr w:rsidR="00BD197A" w:rsidRPr="00156B33" w14:paraId="7F5C9F1D" w14:textId="77777777" w:rsidTr="00C02253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77E9D12" w14:textId="77777777" w:rsidR="00BD197A" w:rsidRPr="00BD197A" w:rsidRDefault="00BD197A" w:rsidP="00BD197A">
            <w:pPr>
              <w:pStyle w:val="Heading3"/>
              <w:numPr>
                <w:ilvl w:val="0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 w:rsidRPr="00BD197A">
              <w:rPr>
                <w:b w:val="0"/>
                <w:sz w:val="22"/>
                <w:szCs w:val="22"/>
              </w:rPr>
              <w:lastRenderedPageBreak/>
              <w:t>Special Requirements</w:t>
            </w:r>
          </w:p>
        </w:tc>
      </w:tr>
      <w:tr w:rsidR="00F97123" w:rsidRPr="00156B33" w14:paraId="7AE6C597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B5DA8E1" w14:textId="77777777" w:rsidR="00F97123" w:rsidRPr="00156B33" w:rsidRDefault="00F97123" w:rsidP="00156B33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Pre conditions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49AC87E9" w14:textId="1D305F6F" w:rsidR="00F97123" w:rsidRPr="0064307C" w:rsidRDefault="000F5D34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The users have logged into the system.</w:t>
            </w:r>
          </w:p>
        </w:tc>
      </w:tr>
    </w:tbl>
    <w:p w14:paraId="5D01B3DA" w14:textId="77777777" w:rsidR="00F97123" w:rsidRDefault="00F97123" w:rsidP="00F97123">
      <w:pPr>
        <w:rPr>
          <w:szCs w:val="22"/>
        </w:rPr>
      </w:pPr>
    </w:p>
    <w:p w14:paraId="255DA224" w14:textId="77777777" w:rsidR="008C3060" w:rsidRDefault="008C3060" w:rsidP="00F97123">
      <w:pPr>
        <w:rPr>
          <w:szCs w:val="22"/>
        </w:rPr>
      </w:pPr>
    </w:p>
    <w:sectPr w:rsidR="008C3060" w:rsidSect="00FC52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6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7CE03" w14:textId="77777777" w:rsidR="0057168C" w:rsidRDefault="0057168C">
      <w:r>
        <w:separator/>
      </w:r>
    </w:p>
  </w:endnote>
  <w:endnote w:type="continuationSeparator" w:id="0">
    <w:p w14:paraId="5B1D08D4" w14:textId="77777777" w:rsidR="0057168C" w:rsidRDefault="0057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920F7" w14:textId="77777777" w:rsidR="00D36B09" w:rsidRDefault="00D36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52B49" w14:textId="77777777" w:rsidR="00213567" w:rsidRPr="00FC5222" w:rsidRDefault="00213567" w:rsidP="00BC1A33">
    <w:pPr>
      <w:pStyle w:val="Footer"/>
      <w:tabs>
        <w:tab w:val="clear" w:pos="4320"/>
        <w:tab w:val="clear" w:pos="8640"/>
        <w:tab w:val="right" w:pos="9600"/>
      </w:tabs>
      <w:rPr>
        <w:rFonts w:ascii="Arial" w:eastAsia="MS Gothic" w:hAnsi="Arial" w:cs="Arial"/>
        <w:color w:val="333333"/>
        <w:sz w:val="18"/>
        <w:szCs w:val="18"/>
      </w:rPr>
    </w:pPr>
    <w:r w:rsidRPr="00FC5222">
      <w:rPr>
        <w:rFonts w:ascii="Arial" w:hAnsi="Arial" w:cs="Arial"/>
        <w:i/>
        <w:color w:val="333333"/>
        <w:sz w:val="16"/>
        <w:szCs w:val="16"/>
      </w:rPr>
      <w:tab/>
    </w:r>
    <w:r w:rsidRPr="00FA0B17">
      <w:rPr>
        <w:rFonts w:ascii="Arial" w:hAnsi="Arial" w:cs="Arial"/>
        <w:color w:val="333333"/>
        <w:sz w:val="16"/>
        <w:szCs w:val="16"/>
      </w:rPr>
      <w:t xml:space="preserve">Page </w:t>
    </w:r>
    <w:r w:rsidR="005B71F9" w:rsidRPr="00FA0B17">
      <w:rPr>
        <w:rStyle w:val="PageNumber"/>
        <w:rFonts w:ascii="Arial" w:hAnsi="Arial" w:cs="Arial"/>
        <w:color w:val="333333"/>
        <w:sz w:val="16"/>
        <w:szCs w:val="16"/>
      </w:rPr>
      <w:fldChar w:fldCharType="begin"/>
    </w:r>
    <w:r w:rsidRPr="00FA0B17">
      <w:rPr>
        <w:rStyle w:val="PageNumber"/>
        <w:rFonts w:ascii="Arial" w:hAnsi="Arial" w:cs="Arial"/>
        <w:color w:val="333333"/>
        <w:sz w:val="16"/>
        <w:szCs w:val="16"/>
      </w:rPr>
      <w:instrText xml:space="preserve"> PAGE </w:instrText>
    </w:r>
    <w:r w:rsidR="005B71F9" w:rsidRPr="00FA0B17">
      <w:rPr>
        <w:rStyle w:val="PageNumber"/>
        <w:rFonts w:ascii="Arial" w:hAnsi="Arial" w:cs="Arial"/>
        <w:color w:val="333333"/>
        <w:sz w:val="16"/>
        <w:szCs w:val="16"/>
      </w:rPr>
      <w:fldChar w:fldCharType="separate"/>
    </w:r>
    <w:r w:rsidR="00D36B09">
      <w:rPr>
        <w:rStyle w:val="PageNumber"/>
        <w:rFonts w:ascii="Arial" w:hAnsi="Arial" w:cs="Arial"/>
        <w:noProof/>
        <w:color w:val="333333"/>
        <w:sz w:val="16"/>
        <w:szCs w:val="16"/>
      </w:rPr>
      <w:t>1</w:t>
    </w:r>
    <w:r w:rsidR="005B71F9" w:rsidRPr="00FA0B17">
      <w:rPr>
        <w:rStyle w:val="PageNumber"/>
        <w:rFonts w:ascii="Arial" w:hAnsi="Arial" w:cs="Arial"/>
        <w:color w:val="333333"/>
        <w:sz w:val="16"/>
        <w:szCs w:val="16"/>
      </w:rPr>
      <w:fldChar w:fldCharType="end"/>
    </w:r>
  </w:p>
  <w:p w14:paraId="277A76B3" w14:textId="77777777" w:rsidR="00213567" w:rsidRPr="00FA0B17" w:rsidRDefault="00100779" w:rsidP="00BC1A33">
    <w:pPr>
      <w:pStyle w:val="Footer"/>
      <w:tabs>
        <w:tab w:val="clear" w:pos="4320"/>
        <w:tab w:val="clear" w:pos="8640"/>
        <w:tab w:val="right" w:pos="9600"/>
      </w:tabs>
      <w:rPr>
        <w:rFonts w:ascii="Arial" w:eastAsia="MS Gothic" w:hAnsi="Arial" w:cs="Arial"/>
        <w:color w:val="999999"/>
        <w:sz w:val="16"/>
        <w:szCs w:val="16"/>
      </w:rPr>
    </w:pPr>
    <w:r>
      <w:rPr>
        <w:rFonts w:ascii="Arial" w:eastAsia="MS Gothic" w:hAnsi="Arial" w:cs="Arial"/>
        <w:color w:val="999999"/>
        <w:sz w:val="16"/>
        <w:szCs w:val="16"/>
      </w:rPr>
      <w:t>Copyright © 201</w:t>
    </w:r>
    <w:r w:rsidR="00D36B09">
      <w:rPr>
        <w:rFonts w:ascii="Arial" w:eastAsia="MS Gothic" w:hAnsi="Arial" w:cs="Arial"/>
        <w:color w:val="999999"/>
        <w:sz w:val="16"/>
        <w:szCs w:val="16"/>
      </w:rPr>
      <w:t>9</w:t>
    </w:r>
  </w:p>
  <w:p w14:paraId="20286913" w14:textId="77777777" w:rsidR="00213567" w:rsidRPr="00FA0B17" w:rsidRDefault="00213567" w:rsidP="00FC5222">
    <w:pPr>
      <w:pStyle w:val="Footer"/>
      <w:rPr>
        <w:rFonts w:ascii="Arial" w:eastAsia="MS Gothic" w:hAnsi="Arial" w:cs="Arial"/>
        <w:smallCaps/>
        <w:color w:val="999999"/>
        <w:sz w:val="18"/>
        <w:szCs w:val="18"/>
      </w:rPr>
    </w:pPr>
    <w:r w:rsidRPr="00FA0B17">
      <w:rPr>
        <w:rFonts w:ascii="Arial" w:eastAsia="MS Gothic" w:hAnsi="Arial" w:cs="Arial"/>
        <w:smallCaps/>
        <w:color w:val="999999"/>
        <w:sz w:val="18"/>
        <w:szCs w:val="18"/>
      </w:rPr>
      <w:t xml:space="preserve">School of </w:t>
    </w:r>
    <w:r w:rsidR="00094E83">
      <w:rPr>
        <w:rFonts w:ascii="Arial" w:eastAsia="MS Gothic" w:hAnsi="Arial" w:cs="Arial"/>
        <w:smallCaps/>
        <w:color w:val="999999"/>
        <w:sz w:val="18"/>
        <w:szCs w:val="18"/>
      </w:rPr>
      <w:t>Infocomm</w:t>
    </w:r>
    <w:r w:rsidRPr="00FA0B17">
      <w:rPr>
        <w:rFonts w:ascii="Arial" w:eastAsia="MS Gothic" w:hAnsi="Arial" w:cs="Arial"/>
        <w:smallCaps/>
        <w:color w:val="999999"/>
        <w:sz w:val="18"/>
        <w:szCs w:val="18"/>
      </w:rPr>
      <w:t>, Republic Polytechnic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19486" w14:textId="77777777" w:rsidR="00D36B09" w:rsidRDefault="00D36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A5554" w14:textId="77777777" w:rsidR="0057168C" w:rsidRDefault="0057168C">
      <w:r>
        <w:separator/>
      </w:r>
    </w:p>
  </w:footnote>
  <w:footnote w:type="continuationSeparator" w:id="0">
    <w:p w14:paraId="1446899F" w14:textId="77777777" w:rsidR="0057168C" w:rsidRDefault="00571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2F03A" w14:textId="77777777" w:rsidR="00213567" w:rsidRDefault="0057168C">
    <w:pPr>
      <w:pStyle w:val="Header"/>
    </w:pPr>
    <w:r>
      <w:rPr>
        <w:noProof/>
        <w:lang w:eastAsia="en-SG"/>
      </w:rPr>
      <w:pict w14:anchorId="40806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2999" o:spid="_x0000_s2069" type="#_x0000_t75" style="position:absolute;margin-left:0;margin-top:0;width:490.75pt;height:721.35pt;z-index:-251656704;mso-position-horizontal:center;mso-position-horizontal-relative:margin;mso-position-vertical:center;mso-position-vertical-relative:margin" o:allowincell="f">
          <v:imagedata r:id="rId1" o:title="progress_consulting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84D2B" w14:textId="77777777" w:rsidR="00213567" w:rsidRPr="00FA0B17" w:rsidRDefault="00B11DA4" w:rsidP="00204E85">
    <w:pPr>
      <w:pStyle w:val="Header"/>
      <w:tabs>
        <w:tab w:val="clear" w:pos="4320"/>
        <w:tab w:val="clear" w:pos="8640"/>
        <w:tab w:val="right" w:pos="9600"/>
      </w:tabs>
      <w:ind w:right="-115"/>
      <w:rPr>
        <w:color w:val="333333"/>
      </w:rPr>
    </w:pPr>
    <w:r>
      <w:rPr>
        <w:b/>
        <w:smallCaps/>
        <w:noProof/>
        <w:color w:val="333333"/>
        <w:sz w:val="20"/>
        <w:szCs w:val="20"/>
        <w:lang w:eastAsia="zh-CN"/>
      </w:rPr>
      <w:drawing>
        <wp:anchor distT="0" distB="0" distL="114300" distR="114300" simplePos="0" relativeHeight="251660800" behindDoc="0" locked="0" layoutInCell="1" allowOverlap="1" wp14:anchorId="1A3A934C" wp14:editId="54319889">
          <wp:simplePos x="0" y="0"/>
          <wp:positionH relativeFrom="column">
            <wp:posOffset>5107305</wp:posOffset>
          </wp:positionH>
          <wp:positionV relativeFrom="paragraph">
            <wp:posOffset>-3810</wp:posOffset>
          </wp:positionV>
          <wp:extent cx="1068070" cy="3448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070" cy="344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3567">
      <w:rPr>
        <w:b/>
        <w:smallCaps/>
        <w:color w:val="333333"/>
        <w:sz w:val="20"/>
        <w:szCs w:val="20"/>
      </w:rPr>
      <w:t>Systems Analysis &amp; Design</w:t>
    </w:r>
    <w:r w:rsidR="00213567" w:rsidRPr="00FA0B17">
      <w:rPr>
        <w:smallCaps/>
        <w:color w:val="333333"/>
        <w:sz w:val="20"/>
        <w:szCs w:val="20"/>
      </w:rPr>
      <w:t xml:space="preserve"> (</w:t>
    </w:r>
    <w:r w:rsidR="00213567" w:rsidRPr="00FA0B17">
      <w:rPr>
        <w:b/>
        <w:color w:val="333333"/>
      </w:rPr>
      <w:t>C20</w:t>
    </w:r>
    <w:r w:rsidR="00213567">
      <w:rPr>
        <w:b/>
        <w:color w:val="333333"/>
      </w:rPr>
      <w:t>2</w:t>
    </w:r>
    <w:r w:rsidR="00213567" w:rsidRPr="00FA0B17">
      <w:rPr>
        <w:color w:val="333333"/>
      </w:rPr>
      <w:t xml:space="preserve">) </w:t>
    </w:r>
  </w:p>
  <w:p w14:paraId="0DC54BF5" w14:textId="77777777" w:rsidR="00213567" w:rsidRDefault="00213567" w:rsidP="009A0EA7">
    <w:pPr>
      <w:pStyle w:val="Header"/>
      <w:tabs>
        <w:tab w:val="clear" w:pos="4320"/>
        <w:tab w:val="clear" w:pos="8640"/>
        <w:tab w:val="right" w:pos="9600"/>
      </w:tabs>
      <w:ind w:right="-115"/>
      <w:rPr>
        <w:smallCaps/>
        <w:color w:val="808080"/>
        <w:szCs w:val="18"/>
      </w:rPr>
    </w:pPr>
  </w:p>
  <w:p w14:paraId="64FFA79B" w14:textId="77777777" w:rsidR="00F97123" w:rsidRPr="00FA0B17" w:rsidRDefault="00F97123" w:rsidP="009A0EA7">
    <w:pPr>
      <w:pStyle w:val="Header"/>
      <w:tabs>
        <w:tab w:val="clear" w:pos="4320"/>
        <w:tab w:val="clear" w:pos="8640"/>
        <w:tab w:val="right" w:pos="9600"/>
      </w:tabs>
      <w:ind w:right="-115"/>
      <w:rPr>
        <w:smallCaps/>
        <w:color w:val="808080"/>
        <w:szCs w:val="18"/>
      </w:rPr>
    </w:pPr>
  </w:p>
  <w:p w14:paraId="3ECDC897" w14:textId="77777777" w:rsidR="00213567" w:rsidRPr="009A0EA7" w:rsidRDefault="00213567" w:rsidP="004325FA">
    <w:pPr>
      <w:pStyle w:val="Header"/>
      <w:pBdr>
        <w:bottom w:val="double" w:sz="4" w:space="0" w:color="808080"/>
      </w:pBdr>
      <w:tabs>
        <w:tab w:val="clear" w:pos="4320"/>
        <w:tab w:val="clear" w:pos="8640"/>
        <w:tab w:val="right" w:pos="9600"/>
      </w:tabs>
      <w:ind w:left="-120" w:right="-115"/>
      <w:rPr>
        <w:i/>
        <w:sz w:val="10"/>
        <w:szCs w:val="10"/>
      </w:rPr>
    </w:pPr>
  </w:p>
  <w:p w14:paraId="7795162E" w14:textId="77777777" w:rsidR="00213567" w:rsidRPr="00FA0B17" w:rsidRDefault="00213567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4EE7E" w14:textId="77777777" w:rsidR="00213567" w:rsidRDefault="0057168C">
    <w:pPr>
      <w:pStyle w:val="Header"/>
    </w:pPr>
    <w:r>
      <w:rPr>
        <w:noProof/>
        <w:lang w:eastAsia="en-SG"/>
      </w:rPr>
      <w:pict w14:anchorId="0DB596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2998" o:spid="_x0000_s2068" type="#_x0000_t75" style="position:absolute;margin-left:0;margin-top:0;width:490.75pt;height:721.35pt;z-index:-251657728;mso-position-horizontal:center;mso-position-horizontal-relative:margin;mso-position-vertical:center;mso-position-vertical-relative:margin" o:allowincell="f">
          <v:imagedata r:id="rId1" o:title="progress_consulting[1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989"/>
    <w:multiLevelType w:val="hybridMultilevel"/>
    <w:tmpl w:val="E2627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74505"/>
    <w:multiLevelType w:val="multilevel"/>
    <w:tmpl w:val="30F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43787"/>
    <w:multiLevelType w:val="hybridMultilevel"/>
    <w:tmpl w:val="E1B2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7C2"/>
    <w:multiLevelType w:val="hybridMultilevel"/>
    <w:tmpl w:val="94D646E8"/>
    <w:lvl w:ilvl="0" w:tplc="C93A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02661"/>
    <w:multiLevelType w:val="hybridMultilevel"/>
    <w:tmpl w:val="263EA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404B"/>
    <w:multiLevelType w:val="hybridMultilevel"/>
    <w:tmpl w:val="83561A30"/>
    <w:lvl w:ilvl="0" w:tplc="A088FA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4A69"/>
    <w:multiLevelType w:val="hybridMultilevel"/>
    <w:tmpl w:val="816443B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B09B5"/>
    <w:multiLevelType w:val="hybridMultilevel"/>
    <w:tmpl w:val="18EEEA62"/>
    <w:lvl w:ilvl="0" w:tplc="A088FA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03608"/>
    <w:multiLevelType w:val="hybridMultilevel"/>
    <w:tmpl w:val="0940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E786F"/>
    <w:multiLevelType w:val="hybridMultilevel"/>
    <w:tmpl w:val="027CB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B3B8A"/>
    <w:multiLevelType w:val="hybridMultilevel"/>
    <w:tmpl w:val="E1B208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45931"/>
    <w:multiLevelType w:val="hybridMultilevel"/>
    <w:tmpl w:val="D7EC03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DC7D32"/>
    <w:multiLevelType w:val="hybridMultilevel"/>
    <w:tmpl w:val="933A84F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B39D0"/>
    <w:multiLevelType w:val="hybridMultilevel"/>
    <w:tmpl w:val="7E9A5286"/>
    <w:lvl w:ilvl="0" w:tplc="00D89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C56CBA"/>
    <w:multiLevelType w:val="hybridMultilevel"/>
    <w:tmpl w:val="EE749198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4C3F39"/>
    <w:multiLevelType w:val="hybridMultilevel"/>
    <w:tmpl w:val="85162C50"/>
    <w:lvl w:ilvl="0" w:tplc="887A2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96A0B"/>
    <w:multiLevelType w:val="multilevel"/>
    <w:tmpl w:val="CA7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948FB"/>
    <w:multiLevelType w:val="hybridMultilevel"/>
    <w:tmpl w:val="283CE36E"/>
    <w:lvl w:ilvl="0" w:tplc="885212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24178"/>
    <w:multiLevelType w:val="hybridMultilevel"/>
    <w:tmpl w:val="BB02B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C62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8F43ED"/>
    <w:multiLevelType w:val="hybridMultilevel"/>
    <w:tmpl w:val="25769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43684"/>
    <w:multiLevelType w:val="hybridMultilevel"/>
    <w:tmpl w:val="59F0A62E"/>
    <w:lvl w:ilvl="0" w:tplc="A34C1C7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5208D"/>
    <w:multiLevelType w:val="hybridMultilevel"/>
    <w:tmpl w:val="8BFCC196"/>
    <w:lvl w:ilvl="0" w:tplc="3A949A3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E4A88"/>
    <w:multiLevelType w:val="hybridMultilevel"/>
    <w:tmpl w:val="0270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C41B0"/>
    <w:multiLevelType w:val="hybridMultilevel"/>
    <w:tmpl w:val="9690A5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F7526E"/>
    <w:multiLevelType w:val="hybridMultilevel"/>
    <w:tmpl w:val="B77A519E"/>
    <w:lvl w:ilvl="0" w:tplc="B53C579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89D05B6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E41DD"/>
    <w:multiLevelType w:val="hybridMultilevel"/>
    <w:tmpl w:val="36F009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0136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1E53788"/>
    <w:multiLevelType w:val="hybridMultilevel"/>
    <w:tmpl w:val="DEA280B0"/>
    <w:lvl w:ilvl="0" w:tplc="FA38DD9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90D"/>
    <w:multiLevelType w:val="multilevel"/>
    <w:tmpl w:val="C6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555A3"/>
    <w:multiLevelType w:val="multilevel"/>
    <w:tmpl w:val="0622B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76F6F"/>
    <w:multiLevelType w:val="multilevel"/>
    <w:tmpl w:val="A2E82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1"/>
  </w:num>
  <w:num w:numId="4">
    <w:abstractNumId w:val="4"/>
  </w:num>
  <w:num w:numId="5">
    <w:abstractNumId w:val="22"/>
  </w:num>
  <w:num w:numId="6">
    <w:abstractNumId w:val="21"/>
  </w:num>
  <w:num w:numId="7">
    <w:abstractNumId w:val="28"/>
  </w:num>
  <w:num w:numId="8">
    <w:abstractNumId w:val="8"/>
  </w:num>
  <w:num w:numId="9">
    <w:abstractNumId w:val="15"/>
  </w:num>
  <w:num w:numId="10">
    <w:abstractNumId w:val="20"/>
  </w:num>
  <w:num w:numId="11">
    <w:abstractNumId w:val="25"/>
  </w:num>
  <w:num w:numId="12">
    <w:abstractNumId w:val="24"/>
  </w:num>
  <w:num w:numId="13">
    <w:abstractNumId w:val="18"/>
  </w:num>
  <w:num w:numId="14">
    <w:abstractNumId w:val="9"/>
  </w:num>
  <w:num w:numId="15">
    <w:abstractNumId w:val="0"/>
  </w:num>
  <w:num w:numId="16">
    <w:abstractNumId w:val="5"/>
  </w:num>
  <w:num w:numId="17">
    <w:abstractNumId w:val="2"/>
  </w:num>
  <w:num w:numId="18">
    <w:abstractNumId w:val="26"/>
  </w:num>
  <w:num w:numId="19">
    <w:abstractNumId w:val="7"/>
  </w:num>
  <w:num w:numId="20">
    <w:abstractNumId w:val="10"/>
  </w:num>
  <w:num w:numId="21">
    <w:abstractNumId w:val="23"/>
  </w:num>
  <w:num w:numId="22">
    <w:abstractNumId w:val="13"/>
  </w:num>
  <w:num w:numId="23">
    <w:abstractNumId w:val="14"/>
  </w:num>
  <w:num w:numId="24">
    <w:abstractNumId w:val="30"/>
  </w:num>
  <w:num w:numId="25">
    <w:abstractNumId w:val="11"/>
  </w:num>
  <w:num w:numId="26">
    <w:abstractNumId w:val="12"/>
  </w:num>
  <w:num w:numId="27">
    <w:abstractNumId w:val="3"/>
  </w:num>
  <w:num w:numId="28">
    <w:abstractNumId w:val="27"/>
  </w:num>
  <w:num w:numId="29">
    <w:abstractNumId w:val="19"/>
  </w:num>
  <w:num w:numId="30">
    <w:abstractNumId w:val="1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6" w:nlCheck="1" w:checkStyle="1"/>
  <w:activeWritingStyle w:appName="MSWord" w:lang="en-SG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savePreviewPicture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1MDMxNrU0sjAwszBX0lEKTi0uzszPAykwrgUAxoMusiwAAAA="/>
  </w:docVars>
  <w:rsids>
    <w:rsidRoot w:val="00D36B09"/>
    <w:rsid w:val="000400BA"/>
    <w:rsid w:val="00044E8B"/>
    <w:rsid w:val="0008409F"/>
    <w:rsid w:val="000840EC"/>
    <w:rsid w:val="00087205"/>
    <w:rsid w:val="000909BA"/>
    <w:rsid w:val="00094E83"/>
    <w:rsid w:val="000A3BA1"/>
    <w:rsid w:val="000B11DA"/>
    <w:rsid w:val="000B7CCD"/>
    <w:rsid w:val="000F5D34"/>
    <w:rsid w:val="00100779"/>
    <w:rsid w:val="00121E6B"/>
    <w:rsid w:val="001318E6"/>
    <w:rsid w:val="00152590"/>
    <w:rsid w:val="00156B33"/>
    <w:rsid w:val="001621BD"/>
    <w:rsid w:val="00166EA7"/>
    <w:rsid w:val="00170BC4"/>
    <w:rsid w:val="00191530"/>
    <w:rsid w:val="00196CB8"/>
    <w:rsid w:val="001A4780"/>
    <w:rsid w:val="001B1A5A"/>
    <w:rsid w:val="001C42F1"/>
    <w:rsid w:val="001D2F45"/>
    <w:rsid w:val="001D6915"/>
    <w:rsid w:val="001F3930"/>
    <w:rsid w:val="001F66A4"/>
    <w:rsid w:val="00201BFE"/>
    <w:rsid w:val="00204E85"/>
    <w:rsid w:val="00213567"/>
    <w:rsid w:val="00214696"/>
    <w:rsid w:val="002172F6"/>
    <w:rsid w:val="002403D9"/>
    <w:rsid w:val="00255417"/>
    <w:rsid w:val="00270098"/>
    <w:rsid w:val="0027363A"/>
    <w:rsid w:val="002922FD"/>
    <w:rsid w:val="002B1C63"/>
    <w:rsid w:val="002B55B7"/>
    <w:rsid w:val="002E3B30"/>
    <w:rsid w:val="002E64B4"/>
    <w:rsid w:val="002F5617"/>
    <w:rsid w:val="00310D05"/>
    <w:rsid w:val="0032351F"/>
    <w:rsid w:val="00326CA8"/>
    <w:rsid w:val="00327F16"/>
    <w:rsid w:val="00343790"/>
    <w:rsid w:val="00361CAA"/>
    <w:rsid w:val="00363C12"/>
    <w:rsid w:val="003709F9"/>
    <w:rsid w:val="00373942"/>
    <w:rsid w:val="00383748"/>
    <w:rsid w:val="00383AB7"/>
    <w:rsid w:val="00390002"/>
    <w:rsid w:val="003900A3"/>
    <w:rsid w:val="0039471F"/>
    <w:rsid w:val="00396D30"/>
    <w:rsid w:val="003B3C1B"/>
    <w:rsid w:val="003C39C9"/>
    <w:rsid w:val="003C52CF"/>
    <w:rsid w:val="004046BB"/>
    <w:rsid w:val="0041314E"/>
    <w:rsid w:val="00422FC9"/>
    <w:rsid w:val="004325FA"/>
    <w:rsid w:val="00452383"/>
    <w:rsid w:val="00481E4F"/>
    <w:rsid w:val="00482AE9"/>
    <w:rsid w:val="004837A8"/>
    <w:rsid w:val="004B2EA2"/>
    <w:rsid w:val="004B5E17"/>
    <w:rsid w:val="004C54C2"/>
    <w:rsid w:val="004D1E4B"/>
    <w:rsid w:val="004D5D7E"/>
    <w:rsid w:val="0051390C"/>
    <w:rsid w:val="00514594"/>
    <w:rsid w:val="00533100"/>
    <w:rsid w:val="00545280"/>
    <w:rsid w:val="00563C62"/>
    <w:rsid w:val="00563DD9"/>
    <w:rsid w:val="0057168C"/>
    <w:rsid w:val="00593859"/>
    <w:rsid w:val="00594080"/>
    <w:rsid w:val="005B71F9"/>
    <w:rsid w:val="005B7CC0"/>
    <w:rsid w:val="005E5AB0"/>
    <w:rsid w:val="006325C7"/>
    <w:rsid w:val="006422D4"/>
    <w:rsid w:val="0064307C"/>
    <w:rsid w:val="00644655"/>
    <w:rsid w:val="00652B6D"/>
    <w:rsid w:val="00653BAB"/>
    <w:rsid w:val="006550DA"/>
    <w:rsid w:val="006658C6"/>
    <w:rsid w:val="006670EC"/>
    <w:rsid w:val="006710C1"/>
    <w:rsid w:val="006912AC"/>
    <w:rsid w:val="006E2F99"/>
    <w:rsid w:val="006F0F78"/>
    <w:rsid w:val="00705D25"/>
    <w:rsid w:val="00720FE0"/>
    <w:rsid w:val="0072389E"/>
    <w:rsid w:val="0073125E"/>
    <w:rsid w:val="00734C48"/>
    <w:rsid w:val="0075283B"/>
    <w:rsid w:val="0079486F"/>
    <w:rsid w:val="007B5D8D"/>
    <w:rsid w:val="007C30EA"/>
    <w:rsid w:val="007D6A4E"/>
    <w:rsid w:val="007E566E"/>
    <w:rsid w:val="007F45A3"/>
    <w:rsid w:val="008006C1"/>
    <w:rsid w:val="0080522B"/>
    <w:rsid w:val="00815DAC"/>
    <w:rsid w:val="00825B9F"/>
    <w:rsid w:val="00830940"/>
    <w:rsid w:val="0084776C"/>
    <w:rsid w:val="00872C53"/>
    <w:rsid w:val="00881F27"/>
    <w:rsid w:val="00892FF2"/>
    <w:rsid w:val="008A02C0"/>
    <w:rsid w:val="008A7020"/>
    <w:rsid w:val="008B122D"/>
    <w:rsid w:val="008C3060"/>
    <w:rsid w:val="008C39EA"/>
    <w:rsid w:val="008C7969"/>
    <w:rsid w:val="008D1026"/>
    <w:rsid w:val="00917A53"/>
    <w:rsid w:val="0092582D"/>
    <w:rsid w:val="00926B81"/>
    <w:rsid w:val="00934EBF"/>
    <w:rsid w:val="00935B29"/>
    <w:rsid w:val="00942B07"/>
    <w:rsid w:val="00947681"/>
    <w:rsid w:val="009573D8"/>
    <w:rsid w:val="00957CA6"/>
    <w:rsid w:val="009704FF"/>
    <w:rsid w:val="00974C8A"/>
    <w:rsid w:val="00990125"/>
    <w:rsid w:val="00995A07"/>
    <w:rsid w:val="0099749A"/>
    <w:rsid w:val="009A0EA7"/>
    <w:rsid w:val="009B34E6"/>
    <w:rsid w:val="009D7C73"/>
    <w:rsid w:val="009E7BAD"/>
    <w:rsid w:val="00A11F09"/>
    <w:rsid w:val="00A15CB2"/>
    <w:rsid w:val="00A264C1"/>
    <w:rsid w:val="00A57043"/>
    <w:rsid w:val="00A62607"/>
    <w:rsid w:val="00AF4DF6"/>
    <w:rsid w:val="00B005F2"/>
    <w:rsid w:val="00B11DA4"/>
    <w:rsid w:val="00B126C2"/>
    <w:rsid w:val="00B44B94"/>
    <w:rsid w:val="00B52396"/>
    <w:rsid w:val="00B82E4D"/>
    <w:rsid w:val="00B84A86"/>
    <w:rsid w:val="00BC1A33"/>
    <w:rsid w:val="00BC429A"/>
    <w:rsid w:val="00BD197A"/>
    <w:rsid w:val="00BE0838"/>
    <w:rsid w:val="00BF4F06"/>
    <w:rsid w:val="00BF7033"/>
    <w:rsid w:val="00C15535"/>
    <w:rsid w:val="00C2326E"/>
    <w:rsid w:val="00C262B0"/>
    <w:rsid w:val="00C41050"/>
    <w:rsid w:val="00C516C7"/>
    <w:rsid w:val="00C6238A"/>
    <w:rsid w:val="00C658CD"/>
    <w:rsid w:val="00C74A93"/>
    <w:rsid w:val="00C76106"/>
    <w:rsid w:val="00C91C0B"/>
    <w:rsid w:val="00C963C7"/>
    <w:rsid w:val="00CA29CA"/>
    <w:rsid w:val="00CA7BB6"/>
    <w:rsid w:val="00CC1619"/>
    <w:rsid w:val="00CD0A52"/>
    <w:rsid w:val="00CD2DFF"/>
    <w:rsid w:val="00CF0701"/>
    <w:rsid w:val="00D35B38"/>
    <w:rsid w:val="00D36B09"/>
    <w:rsid w:val="00D40A54"/>
    <w:rsid w:val="00D428EC"/>
    <w:rsid w:val="00D47289"/>
    <w:rsid w:val="00D55CE9"/>
    <w:rsid w:val="00D64741"/>
    <w:rsid w:val="00D77535"/>
    <w:rsid w:val="00DA5C63"/>
    <w:rsid w:val="00DB1BB1"/>
    <w:rsid w:val="00DB6F56"/>
    <w:rsid w:val="00DC2C3E"/>
    <w:rsid w:val="00DD221A"/>
    <w:rsid w:val="00DD3856"/>
    <w:rsid w:val="00DF2C2A"/>
    <w:rsid w:val="00DF4175"/>
    <w:rsid w:val="00E00080"/>
    <w:rsid w:val="00E6730D"/>
    <w:rsid w:val="00E94DEA"/>
    <w:rsid w:val="00EA47D8"/>
    <w:rsid w:val="00EB2D9F"/>
    <w:rsid w:val="00EB7773"/>
    <w:rsid w:val="00ED738D"/>
    <w:rsid w:val="00EE37E0"/>
    <w:rsid w:val="00EF30D5"/>
    <w:rsid w:val="00EF3B69"/>
    <w:rsid w:val="00F120CA"/>
    <w:rsid w:val="00F148CE"/>
    <w:rsid w:val="00F53B4B"/>
    <w:rsid w:val="00F654F1"/>
    <w:rsid w:val="00F93298"/>
    <w:rsid w:val="00F95E1C"/>
    <w:rsid w:val="00F97123"/>
    <w:rsid w:val="00FA0B17"/>
    <w:rsid w:val="00FB6013"/>
    <w:rsid w:val="00FC5222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2602799C"/>
  <w15:docId w15:val="{BEB35D1F-88DF-4AC2-87AC-4E193E45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lang w:val="en-SG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character" w:styleId="Hyperlink">
    <w:name w:val="Hyperlink"/>
    <w:basedOn w:val="DefaultParagraphFont"/>
    <w:rsid w:val="00BF4F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32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1459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7535"/>
    <w:pPr>
      <w:ind w:left="720"/>
      <w:contextualSpacing/>
    </w:pPr>
  </w:style>
  <w:style w:type="paragraph" w:customStyle="1" w:styleId="line886">
    <w:name w:val="line886"/>
    <w:basedOn w:val="Normal"/>
    <w:rsid w:val="00533100"/>
    <w:pPr>
      <w:spacing w:before="100" w:beforeAutospacing="1" w:after="100" w:afterAutospacing="1"/>
    </w:pPr>
    <w:rPr>
      <w:rFonts w:eastAsia="SimSun"/>
      <w:sz w:val="24"/>
      <w:lang w:eastAsia="zh-CN"/>
    </w:rPr>
  </w:style>
  <w:style w:type="paragraph" w:customStyle="1" w:styleId="Default">
    <w:name w:val="Default"/>
    <w:rsid w:val="00EB2D9F"/>
    <w:pPr>
      <w:autoSpaceDE w:val="0"/>
      <w:autoSpaceDN w:val="0"/>
      <w:adjustRightInd w:val="0"/>
    </w:pPr>
    <w:rPr>
      <w:rFonts w:ascii="Arial" w:hAnsi="Arial" w:cs="Arial"/>
      <w:color w:val="000000"/>
      <w:lang w:val="en-SG"/>
    </w:rPr>
  </w:style>
  <w:style w:type="character" w:styleId="FollowedHyperlink">
    <w:name w:val="FollowedHyperlink"/>
    <w:basedOn w:val="DefaultParagraphFont"/>
    <w:rsid w:val="001B1A5A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204E85"/>
    <w:rPr>
      <w:rFonts w:ascii="Arial" w:hAnsi="Arial"/>
      <w:sz w:val="18"/>
      <w:szCs w:val="24"/>
    </w:rPr>
  </w:style>
  <w:style w:type="paragraph" w:customStyle="1" w:styleId="ItineraryLabels">
    <w:name w:val="Itinerary Labels"/>
    <w:basedOn w:val="Normal"/>
    <w:rsid w:val="00F97123"/>
    <w:pPr>
      <w:spacing w:before="40" w:after="40"/>
    </w:pPr>
    <w:rPr>
      <w:rFonts w:ascii="Tahoma" w:hAnsi="Tahoma"/>
      <w:b/>
      <w:bCs/>
      <w:color w:val="4D4D4D"/>
      <w:sz w:val="20"/>
      <w:szCs w:val="20"/>
    </w:rPr>
  </w:style>
  <w:style w:type="character" w:customStyle="1" w:styleId="Notes">
    <w:name w:val="Notes"/>
    <w:basedOn w:val="DefaultParagraphFont"/>
    <w:rsid w:val="00F97123"/>
    <w:rPr>
      <w:rFonts w:ascii="Tahoma" w:hAnsi="Tahoma"/>
      <w:b/>
      <w:bCs/>
      <w:color w:val="4D4D4D"/>
      <w:sz w:val="22"/>
    </w:rPr>
  </w:style>
  <w:style w:type="character" w:customStyle="1" w:styleId="Body">
    <w:name w:val="Body"/>
    <w:basedOn w:val="DefaultParagraphFont"/>
    <w:rsid w:val="00F97123"/>
    <w:rPr>
      <w:rFonts w:ascii="Tahoma" w:hAnsi="Tahoma"/>
      <w:sz w:val="20"/>
    </w:rPr>
  </w:style>
  <w:style w:type="paragraph" w:styleId="NormalWeb">
    <w:name w:val="Normal (Web)"/>
    <w:basedOn w:val="Normal"/>
    <w:uiPriority w:val="99"/>
    <w:unhideWhenUsed/>
    <w:rsid w:val="001A4780"/>
    <w:pPr>
      <w:spacing w:before="100" w:beforeAutospacing="1" w:after="100" w:afterAutospacing="1"/>
    </w:pPr>
    <w:rPr>
      <w:rFonts w:ascii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7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802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single" w:sz="6" w:space="0" w:color="D9D9D9"/>
              </w:divBdr>
              <w:divsChild>
                <w:div w:id="19628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100">
                      <w:marLeft w:val="0"/>
                      <w:marRight w:val="25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2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s\2018%20Sem%202-%20SAD\Draft\P04%20EasyTic\Student%20Resources\Additional%20Resources\C202_UseCase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848AD4CE544DB0D17BE0735B0CD7" ma:contentTypeVersion="0" ma:contentTypeDescription="Create a new document." ma:contentTypeScope="" ma:versionID="810b35b003db2b95e2c7541a787c8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1C042A-EBCD-4A46-9049-32D1C3FD4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1FED72-8363-4805-957D-901394DC6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E2BBB5-3553-4862-8AA7-D6833BEA26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3F09CA-1F42-4064-BDF7-DE3B64CB33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C202_UseCaseSpecificationTemplate.dotx</Template>
  <TotalTime>50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1336</CharactersWithSpaces>
  <SharedDoc>false</SharedDoc>
  <HLinks>
    <vt:vector size="6" baseType="variant">
      <vt:variant>
        <vt:i4>5767174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http://www.w3schools.com/sql/default.asp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Windows User</dc:creator>
  <cp:lastModifiedBy>CINDY CHUA LI PING RP</cp:lastModifiedBy>
  <cp:revision>4</cp:revision>
  <dcterms:created xsi:type="dcterms:W3CDTF">2020-10-31T05:45:00Z</dcterms:created>
  <dcterms:modified xsi:type="dcterms:W3CDTF">2020-11-08T05:13:00Z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0x010100D63E848AD4CE544DB0D17BE0735B0CD7</vt:lpwstr>
  </property>
</Properties>
</file>